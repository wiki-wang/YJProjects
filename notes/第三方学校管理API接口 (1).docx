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F2" w:rsidRDefault="00A11EF2" w:rsidP="00A11EF2">
      <w:pPr>
        <w:pStyle w:val="a6"/>
        <w:ind w:left="210" w:right="210"/>
      </w:pPr>
      <w:r>
        <w:rPr>
          <w:rFonts w:hint="eastAsia"/>
        </w:rPr>
        <w:t>第三方学校管理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</w:p>
    <w:p w:rsidR="00A11EF2" w:rsidRDefault="00A11EF2" w:rsidP="00A11EF2">
      <w:pPr>
        <w:pStyle w:val="1"/>
        <w:ind w:right="210"/>
      </w:pPr>
      <w:r>
        <w:rPr>
          <w:rFonts w:hint="eastAsia"/>
        </w:rPr>
        <w:t>说明</w:t>
      </w:r>
    </w:p>
    <w:p w:rsidR="00A11EF2" w:rsidRDefault="00A11EF2" w:rsidP="00A11EF2">
      <w:pPr>
        <w:ind w:left="210" w:right="210"/>
      </w:pPr>
      <w:r>
        <w:rPr>
          <w:rFonts w:hint="eastAsia"/>
        </w:rPr>
        <w:t>本接口是</w:t>
      </w:r>
      <w:r>
        <w:rPr>
          <w:rFonts w:hint="eastAsia"/>
        </w:rPr>
        <w:t>REST API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用于第三方教育机构在</w:t>
      </w:r>
      <w:r w:rsidR="00A953A3">
        <w:rPr>
          <w:rFonts w:hint="eastAsia"/>
        </w:rPr>
        <w:t>YJ</w:t>
      </w:r>
      <w:r>
        <w:rPr>
          <w:rFonts w:hint="eastAsia"/>
        </w:rPr>
        <w:t>平台进行学校管理操作。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每个授权的第三方教育机构在</w:t>
      </w:r>
      <w:r>
        <w:rPr>
          <w:rFonts w:hint="eastAsia"/>
        </w:rPr>
        <w:t xml:space="preserve"> </w:t>
      </w:r>
      <w:r w:rsidR="00A953A3">
        <w:rPr>
          <w:rFonts w:hint="eastAsia"/>
        </w:rPr>
        <w:t>YJ</w:t>
      </w:r>
      <w:r>
        <w:rPr>
          <w:rFonts w:hint="eastAsia"/>
        </w:rPr>
        <w:t>平台中都会生成一个对应的学校对象。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使用本接口时，所有的</w:t>
      </w:r>
      <w:r>
        <w:rPr>
          <w:rFonts w:hint="eastAsia"/>
        </w:rPr>
        <w:t>API</w:t>
      </w:r>
      <w:r>
        <w:rPr>
          <w:rFonts w:hint="eastAsia"/>
        </w:rPr>
        <w:t>请求必须带上</w:t>
      </w:r>
      <w:r>
        <w:rPr>
          <w:rFonts w:hint="eastAsia"/>
        </w:rPr>
        <w:t>vcode</w:t>
      </w:r>
      <w:r>
        <w:rPr>
          <w:rFonts w:hint="eastAsia"/>
        </w:rPr>
        <w:t>参数。</w:t>
      </w:r>
      <w:r>
        <w:rPr>
          <w:rFonts w:hint="eastAsia"/>
        </w:rPr>
        <w:t xml:space="preserve"> </w:t>
      </w:r>
    </w:p>
    <w:p w:rsidR="00A11EF2" w:rsidRDefault="00A11EF2" w:rsidP="00A11EF2">
      <w:pPr>
        <w:ind w:left="210" w:right="210"/>
      </w:pPr>
      <w:r>
        <w:rPr>
          <w:rFonts w:hint="eastAsia"/>
        </w:rPr>
        <w:t>该参数是为该学校分配的一个验证码，必须私密保存，不能外泄。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建议定期（三个月）请求</w:t>
      </w:r>
      <w:r w:rsidR="00A953A3">
        <w:rPr>
          <w:rFonts w:hint="eastAsia"/>
        </w:rPr>
        <w:t>YJ</w:t>
      </w:r>
      <w:r>
        <w:rPr>
          <w:rFonts w:hint="eastAsia"/>
        </w:rPr>
        <w:t>管理员更新</w:t>
      </w:r>
      <w:r>
        <w:rPr>
          <w:rFonts w:hint="eastAsia"/>
        </w:rPr>
        <w:t>vcode</w:t>
      </w:r>
      <w:r>
        <w:rPr>
          <w:rFonts w:hint="eastAsia"/>
        </w:rPr>
        <w:t>验证码。</w:t>
      </w:r>
    </w:p>
    <w:p w:rsidR="00A11EF2" w:rsidRDefault="00A11EF2" w:rsidP="00A11EF2">
      <w:pPr>
        <w:ind w:left="210" w:right="210"/>
      </w:pPr>
    </w:p>
    <w:p w:rsidR="00A11EF2" w:rsidRDefault="00A11EF2" w:rsidP="00A11EF2">
      <w:pPr>
        <w:ind w:left="210" w:right="210"/>
      </w:pPr>
      <w:r>
        <w:rPr>
          <w:rFonts w:hint="eastAsia"/>
        </w:rPr>
        <w:t>所有的访问请求均应该使用</w:t>
      </w:r>
      <w:r>
        <w:rPr>
          <w:rFonts w:hint="eastAsia"/>
        </w:rPr>
        <w:t>https</w:t>
      </w:r>
      <w:r>
        <w:rPr>
          <w:rFonts w:hint="eastAsia"/>
        </w:rPr>
        <w:t>协议，防止被恶意抓包泄露信息。</w:t>
      </w:r>
    </w:p>
    <w:p w:rsidR="00A11EF2" w:rsidRDefault="00A11EF2" w:rsidP="00A11EF2">
      <w:pPr>
        <w:ind w:left="210" w:right="210"/>
      </w:pPr>
    </w:p>
    <w:p w:rsidR="005E395A" w:rsidRDefault="005E395A" w:rsidP="00A11EF2">
      <w:pPr>
        <w:ind w:left="210" w:right="210"/>
      </w:pPr>
      <w:r>
        <w:t>注意</w:t>
      </w:r>
      <w:r>
        <w:rPr>
          <w:rFonts w:hint="eastAsia"/>
        </w:rPr>
        <w:t>：</w:t>
      </w:r>
      <w:r>
        <w:t>本接口所有请求响应消息体都是</w:t>
      </w:r>
      <w:r>
        <w:t>json</w:t>
      </w:r>
      <w:r>
        <w:t>格式的字符串内容</w:t>
      </w:r>
      <w:r>
        <w:rPr>
          <w:rFonts w:hint="eastAsia"/>
        </w:rPr>
        <w:t>。</w:t>
      </w:r>
    </w:p>
    <w:p w:rsidR="006202CE" w:rsidRDefault="006202CE" w:rsidP="00A11EF2">
      <w:pPr>
        <w:ind w:left="210" w:right="210"/>
      </w:pPr>
    </w:p>
    <w:p w:rsidR="006202CE" w:rsidRDefault="006202CE" w:rsidP="006202CE">
      <w:pPr>
        <w:ind w:leftChars="0" w:left="0" w:right="210"/>
      </w:pPr>
      <w:r>
        <w:t>接口里面会使用到系统资源有</w:t>
      </w:r>
      <w:r>
        <w:t xml:space="preserve"> </w:t>
      </w:r>
      <w:r>
        <w:t>年级和</w:t>
      </w:r>
      <w:r>
        <w:rPr>
          <w:rFonts w:hint="eastAsia"/>
        </w:rPr>
        <w:t xml:space="preserve"> </w:t>
      </w:r>
      <w:r>
        <w:rPr>
          <w:rFonts w:hint="eastAsia"/>
        </w:rPr>
        <w:t>学科</w:t>
      </w:r>
    </w:p>
    <w:p w:rsidR="006202CE" w:rsidRDefault="006202CE" w:rsidP="006202CE">
      <w:pPr>
        <w:ind w:leftChars="0" w:left="0" w:right="210"/>
      </w:pPr>
      <w:r>
        <w:t>目前系统中的年级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6202CE" w:rsidRPr="002E0AC2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年级名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ID</w:t>
            </w:r>
          </w:p>
        </w:tc>
      </w:tr>
      <w:tr w:rsidR="006202CE" w:rsidRPr="002E0AC2" w:rsidTr="006202CE">
        <w:trPr>
          <w:trHeight w:val="3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七年级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八</w:t>
            </w: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2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九</w:t>
            </w: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6202CE" w:rsidRPr="002E0AC2" w:rsidTr="006202CE">
        <w:trPr>
          <w:trHeight w:val="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4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高二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6202CE" w:rsidRPr="002E0AC2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高三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6</w:t>
            </w:r>
          </w:p>
        </w:tc>
      </w:tr>
    </w:tbl>
    <w:p w:rsidR="006202CE" w:rsidRDefault="006202CE" w:rsidP="006202CE">
      <w:pPr>
        <w:ind w:leftChars="0" w:left="0" w:right="210"/>
      </w:pPr>
    </w:p>
    <w:p w:rsidR="006202CE" w:rsidRDefault="006202CE" w:rsidP="006202CE">
      <w:pPr>
        <w:ind w:leftChars="0" w:left="0" w:right="210"/>
      </w:pPr>
      <w:r>
        <w:t>目前系统中的</w:t>
      </w:r>
      <w:r>
        <w:rPr>
          <w:rFonts w:hint="eastAsia"/>
        </w:rPr>
        <w:t>学科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6202CE" w:rsidRPr="002E0AC2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年级名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ID</w:t>
            </w:r>
          </w:p>
        </w:tc>
      </w:tr>
      <w:tr w:rsidR="006202CE" w:rsidRPr="002E0AC2" w:rsidTr="00D26E9B">
        <w:trPr>
          <w:trHeight w:val="3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初中数学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初中科学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初中英语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11</w:t>
            </w:r>
          </w:p>
        </w:tc>
      </w:tr>
      <w:tr w:rsidR="006202CE" w:rsidRPr="002E0AC2" w:rsidTr="00D26E9B">
        <w:trPr>
          <w:trHeight w:val="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初中体育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12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高中语文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</w:t>
            </w:r>
          </w:p>
        </w:tc>
      </w:tr>
      <w:tr w:rsidR="006202CE" w:rsidRPr="002E0AC2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高中数学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14</w:t>
            </w:r>
          </w:p>
        </w:tc>
      </w:tr>
    </w:tbl>
    <w:p w:rsidR="00A11EF2" w:rsidRDefault="00A11EF2" w:rsidP="00A11EF2">
      <w:pPr>
        <w:ind w:left="210" w:right="210"/>
      </w:pPr>
    </w:p>
    <w:p w:rsidR="00A11EF2" w:rsidRDefault="00A11EF2" w:rsidP="00A11EF2">
      <w:pPr>
        <w:pStyle w:val="1"/>
        <w:ind w:right="210"/>
      </w:pPr>
      <w:r>
        <w:rPr>
          <w:rFonts w:hint="eastAsia"/>
        </w:rPr>
        <w:lastRenderedPageBreak/>
        <w:t>班级操作</w:t>
      </w:r>
    </w:p>
    <w:p w:rsidR="008F5814" w:rsidRDefault="008F5814" w:rsidP="008F5814">
      <w:pPr>
        <w:pStyle w:val="2"/>
        <w:ind w:right="210"/>
      </w:pPr>
      <w:r>
        <w:rPr>
          <w:rFonts w:hint="eastAsia"/>
        </w:rPr>
        <w:t>列出班级</w:t>
      </w: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请求语法</w:t>
      </w:r>
    </w:p>
    <w:p w:rsidR="008F5814" w:rsidRDefault="008F5814" w:rsidP="008F5814">
      <w:pPr>
        <w:ind w:left="210" w:right="210"/>
      </w:pPr>
      <w:r>
        <w:rPr>
          <w:highlight w:val="green"/>
        </w:rPr>
        <w:t>GET</w:t>
      </w:r>
      <w:r w:rsidR="0024369B">
        <w:rPr>
          <w:highlight w:val="green"/>
        </w:rPr>
        <w:t xml:space="preserve"> </w:t>
      </w:r>
      <w:r w:rsidRPr="00500F80">
        <w:rPr>
          <w:highlight w:val="cyan"/>
        </w:rPr>
        <w:t>/ci.ytesting.com/api/3school/school_classes</w:t>
      </w:r>
      <w:r w:rsidRPr="008F5814">
        <w:t>?</w:t>
      </w:r>
      <w:r w:rsidRPr="008F5814">
        <w:rPr>
          <w:color w:val="2F5496" w:themeColor="accent5" w:themeShade="BF"/>
        </w:rPr>
        <w:t>vcode=</w:t>
      </w:r>
      <w:r w:rsidR="0024369B">
        <w:rPr>
          <w:color w:val="2F5496" w:themeColor="accent5" w:themeShade="BF"/>
        </w:rPr>
        <w:t>&lt;vcode&gt;</w:t>
      </w:r>
      <w:r w:rsidRPr="008F5814">
        <w:t>&amp;</w:t>
      </w:r>
      <w:r w:rsidRPr="008F5814">
        <w:rPr>
          <w:color w:val="7030A0"/>
        </w:rPr>
        <w:t>action=list_classes_by_schoolgrade</w:t>
      </w:r>
      <w:r>
        <w:t>&amp;</w:t>
      </w:r>
      <w:r w:rsidRPr="008F5814">
        <w:rPr>
          <w:color w:val="FF0000"/>
        </w:rPr>
        <w:t>grade</w:t>
      </w:r>
      <w:r w:rsidR="008162AC">
        <w:rPr>
          <w:color w:val="FF0000"/>
        </w:rPr>
        <w:t>id</w:t>
      </w:r>
      <w:r w:rsidRPr="008F5814">
        <w:rPr>
          <w:color w:val="FF0000"/>
        </w:rPr>
        <w:t>=</w:t>
      </w:r>
      <w:r w:rsidR="0024369B" w:rsidRPr="0024369B">
        <w:rPr>
          <w:color w:val="FF0000"/>
        </w:rPr>
        <w:t>&lt;gradeid&gt;</w:t>
      </w:r>
      <w:r>
        <w:t xml:space="preserve">  HTTP/1.1</w:t>
      </w:r>
    </w:p>
    <w:p w:rsidR="008F5814" w:rsidRDefault="008F5814" w:rsidP="003E5D2A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8F5814" w:rsidRDefault="008F5814" w:rsidP="008F5814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8F5814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8F5814">
              <w:rPr>
                <w:color w:val="FF0000"/>
              </w:rPr>
              <w:t>list_classes_by_schoolgrade</w:t>
            </w:r>
          </w:p>
        </w:tc>
      </w:tr>
      <w:tr w:rsidR="008F5814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grade</w:t>
            </w:r>
            <w:r w:rsidR="008162AC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C85E3E" w:rsidP="00C85E3E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21E7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指明年级的id号</w:t>
            </w:r>
            <w:r w:rsidR="008221E7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。</w:t>
            </w:r>
          </w:p>
          <w:p w:rsidR="008F5814" w:rsidRPr="002E0AC2" w:rsidRDefault="00C85E3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如果没有该参数，则表示列出所有年级的班级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</w:tbl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请求体内容</w:t>
      </w:r>
    </w:p>
    <w:p w:rsidR="008F5814" w:rsidRDefault="008F5814" w:rsidP="008F5814">
      <w:pPr>
        <w:ind w:left="210" w:right="210"/>
      </w:pPr>
      <w:r>
        <w:rPr>
          <w:rFonts w:hint="eastAsia"/>
        </w:rPr>
        <w:t>无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响应语法</w:t>
      </w:r>
    </w:p>
    <w:p w:rsidR="008F5814" w:rsidRDefault="008F5814" w:rsidP="008F5814">
      <w:pPr>
        <w:ind w:left="210" w:right="210"/>
      </w:pPr>
      <w:r>
        <w:t>HTTP/1.1 200 OK</w:t>
      </w:r>
    </w:p>
    <w:p w:rsidR="008F5814" w:rsidRDefault="008F5814" w:rsidP="008F5814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响应消息体内容</w:t>
      </w:r>
    </w:p>
    <w:p w:rsidR="008F5814" w:rsidRPr="00523C2A" w:rsidRDefault="008F5814" w:rsidP="008F5814">
      <w:pPr>
        <w:ind w:left="210" w:right="210"/>
      </w:pPr>
    </w:p>
    <w:p w:rsidR="005E395A" w:rsidRPr="005E395A" w:rsidRDefault="005E395A" w:rsidP="005E395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5E395A">
        <w:rPr>
          <w:rFonts w:eastAsia="宋体" w:cs="宋体"/>
          <w:color w:val="000000"/>
          <w:sz w:val="22"/>
          <w:szCs w:val="22"/>
        </w:rPr>
        <w:br/>
        <w:t>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"gradeid"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"1"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"retlist"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"888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"grade__name"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"invitecode"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"253029047"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"studentlimit"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"studentnumber"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25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"teacherlist"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[]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},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"887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"grade__name"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</w:r>
      <w:r w:rsidRPr="005E395A">
        <w:rPr>
          <w:rFonts w:eastAsia="宋体" w:cs="宋体"/>
          <w:color w:val="000000"/>
          <w:sz w:val="22"/>
          <w:szCs w:val="22"/>
        </w:rPr>
        <w:lastRenderedPageBreak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"invitecode"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"271961891"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"studentlimit"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"studentnumber"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27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"teacherlist"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[]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}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],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"retcode"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1F13F6"/>
          <w:sz w:val="22"/>
          <w:szCs w:val="22"/>
        </w:rPr>
        <w:br/>
      </w:r>
      <w:r w:rsidRPr="005E395A">
        <w:rPr>
          <w:rFonts w:eastAsia="宋体" w:cs="宋体"/>
          <w:color w:val="000000"/>
          <w:sz w:val="22"/>
          <w:szCs w:val="22"/>
        </w:rPr>
        <w:t>}</w:t>
      </w:r>
    </w:p>
    <w:p w:rsidR="008F5814" w:rsidRPr="005E395A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4131C0" w:rsidRDefault="005E395A" w:rsidP="008F5814">
      <w:pPr>
        <w:ind w:left="210" w:right="210"/>
      </w:pPr>
      <w:r>
        <w:t>retlist</w:t>
      </w:r>
      <w:r w:rsidR="008F5814">
        <w:t xml:space="preserve"> </w:t>
      </w:r>
      <w:r>
        <w:t>里面为该学校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班级的列表</w:t>
      </w:r>
      <w:r w:rsidR="004131C0">
        <w:rPr>
          <w:rFonts w:hint="eastAsia"/>
        </w:rPr>
        <w:t>，每个元素代表一个班级的信息。</w:t>
      </w:r>
    </w:p>
    <w:p w:rsidR="004131C0" w:rsidRDefault="004131C0" w:rsidP="008F5814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:rsidR="004131C0" w:rsidRDefault="004131C0" w:rsidP="004131C0">
      <w:pPr>
        <w:ind w:left="210" w:right="210" w:firstLineChars="300" w:firstLine="660"/>
      </w:pPr>
      <w:r w:rsidRPr="005E395A">
        <w:rPr>
          <w:rFonts w:eastAsia="宋体" w:cs="宋体"/>
          <w:color w:val="000000"/>
          <w:sz w:val="22"/>
          <w:szCs w:val="22"/>
        </w:rPr>
        <w:t>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"888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"grade__name"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"invitecode"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"253029047"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"studentlimit"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"studentnumber"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25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"teacherlist"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>
        <w:rPr>
          <w:rFonts w:eastAsia="宋体" w:cs="宋体"/>
          <w:color w:val="000000"/>
          <w:sz w:val="22"/>
          <w:szCs w:val="22"/>
        </w:rPr>
        <w:t>[]</w:t>
      </w:r>
      <w:r>
        <w:rPr>
          <w:rFonts w:eastAsia="宋体" w:cs="宋体"/>
          <w:color w:val="000000"/>
          <w:sz w:val="22"/>
          <w:szCs w:val="22"/>
        </w:rPr>
        <w:br/>
        <w:t xml:space="preserve">      </w:t>
      </w:r>
      <w:r w:rsidRPr="005E395A">
        <w:rPr>
          <w:rFonts w:eastAsia="宋体" w:cs="宋体"/>
          <w:color w:val="000000"/>
          <w:sz w:val="22"/>
          <w:szCs w:val="22"/>
        </w:rPr>
        <w:t>}</w:t>
      </w:r>
    </w:p>
    <w:p w:rsidR="008F5814" w:rsidRDefault="004131C0" w:rsidP="008F5814">
      <w:pPr>
        <w:ind w:left="210" w:right="210"/>
      </w:pPr>
      <w:r>
        <w:rPr>
          <w:rFonts w:hint="eastAsia"/>
        </w:rPr>
        <w:t>如上内容表示，</w:t>
      </w:r>
      <w:r>
        <w:rPr>
          <w:rFonts w:hint="eastAsia"/>
        </w:rPr>
        <w:t xml:space="preserve"> </w:t>
      </w:r>
      <w:r>
        <w:rPr>
          <w:rFonts w:hint="eastAsia"/>
        </w:rPr>
        <w:t>该班级的</w:t>
      </w:r>
      <w:r>
        <w:rPr>
          <w:rFonts w:hint="eastAsia"/>
        </w:rPr>
        <w:t xml:space="preserve"> </w:t>
      </w:r>
    </w:p>
    <w:p w:rsidR="004131C0" w:rsidRDefault="004131C0" w:rsidP="008F5814">
      <w:pPr>
        <w:ind w:left="210" w:right="210"/>
      </w:pPr>
      <w:r>
        <w:t>名字</w:t>
      </w:r>
      <w:r>
        <w:rPr>
          <w:rFonts w:hint="eastAsia"/>
        </w:rPr>
        <w:t>：</w:t>
      </w:r>
      <w:r>
        <w:rPr>
          <w:rFonts w:hint="eastAsia"/>
        </w:rPr>
        <w:t>888</w:t>
      </w:r>
      <w:r>
        <w:rPr>
          <w:rFonts w:hint="eastAsia"/>
        </w:rPr>
        <w:t>班</w:t>
      </w:r>
    </w:p>
    <w:p w:rsidR="004131C0" w:rsidRDefault="004131C0" w:rsidP="008F5814">
      <w:pPr>
        <w:ind w:left="210" w:right="210"/>
      </w:pPr>
      <w:r>
        <w:t>年级名称</w:t>
      </w:r>
      <w:r>
        <w:rPr>
          <w:rFonts w:hint="eastAsia"/>
        </w:rPr>
        <w:t>：</w:t>
      </w:r>
      <w:r>
        <w:t>七年级</w:t>
      </w:r>
    </w:p>
    <w:p w:rsidR="004131C0" w:rsidRDefault="004131C0" w:rsidP="008F5814">
      <w:pPr>
        <w:ind w:left="210" w:right="210"/>
      </w:pPr>
      <w:r>
        <w:t>班级邀请码</w:t>
      </w:r>
      <w:r>
        <w:rPr>
          <w:rFonts w:hint="eastAsia"/>
        </w:rPr>
        <w:t>：</w:t>
      </w:r>
      <w:r w:rsidRPr="005E395A">
        <w:rPr>
          <w:rFonts w:eastAsia="宋体" w:cs="宋体"/>
          <w:color w:val="1B7615"/>
          <w:sz w:val="22"/>
          <w:szCs w:val="22"/>
        </w:rPr>
        <w:t>253029047</w:t>
      </w:r>
      <w:r>
        <w:rPr>
          <w:rFonts w:hint="eastAsia"/>
        </w:rPr>
        <w:t>，</w:t>
      </w:r>
      <w:r>
        <w:t>是后台自动生成的</w:t>
      </w:r>
    </w:p>
    <w:p w:rsidR="004131C0" w:rsidRDefault="004131C0" w:rsidP="008F5814">
      <w:pPr>
        <w:ind w:left="210" w:right="210"/>
      </w:pPr>
      <w:r>
        <w:t>班级学生人数上限</w:t>
      </w:r>
      <w:r>
        <w:rPr>
          <w:rFonts w:hint="eastAsia"/>
        </w:rPr>
        <w:t>：</w:t>
      </w:r>
      <w:r>
        <w:rPr>
          <w:rFonts w:hint="eastAsia"/>
        </w:rPr>
        <w:t>80</w:t>
      </w:r>
    </w:p>
    <w:p w:rsidR="004131C0" w:rsidRDefault="004131C0" w:rsidP="008F5814">
      <w:pPr>
        <w:ind w:left="210" w:right="210"/>
      </w:pPr>
      <w:r>
        <w:t>班级现有学生人数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131C0" w:rsidRDefault="004131C0" w:rsidP="008F5814">
      <w:pPr>
        <w:ind w:left="210" w:right="210"/>
      </w:pPr>
      <w:r>
        <w:t>班级</w:t>
      </w:r>
      <w:r>
        <w:t>ID</w:t>
      </w:r>
      <w:r>
        <w:t>号</w:t>
      </w:r>
      <w:r>
        <w:rPr>
          <w:rFonts w:hint="eastAsia"/>
        </w:rPr>
        <w:t>:25</w:t>
      </w:r>
    </w:p>
    <w:p w:rsidR="004131C0" w:rsidRDefault="004131C0" w:rsidP="008F5814">
      <w:pPr>
        <w:ind w:left="210" w:right="210"/>
      </w:pPr>
      <w:r>
        <w:t>班级任课老师</w:t>
      </w:r>
      <w:r>
        <w:rPr>
          <w:rFonts w:hint="eastAsia"/>
        </w:rPr>
        <w:t>：</w:t>
      </w:r>
      <w:r>
        <w:t>暂无</w:t>
      </w:r>
    </w:p>
    <w:p w:rsidR="004131C0" w:rsidRDefault="004131C0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说明</w:t>
      </w:r>
    </w:p>
    <w:p w:rsidR="008F5814" w:rsidRDefault="008F5814" w:rsidP="008F5814">
      <w:pPr>
        <w:ind w:left="210" w:right="210"/>
      </w:pPr>
      <w:r>
        <w:t>如果</w:t>
      </w:r>
      <w:r w:rsidR="00AA6649">
        <w:t xml:space="preserve"> </w:t>
      </w:r>
      <w:r w:rsidR="00AA6649">
        <w:rPr>
          <w:rFonts w:hint="eastAsia"/>
        </w:rPr>
        <w:t>该</w:t>
      </w:r>
      <w:r>
        <w:t>年级</w:t>
      </w:r>
      <w:r w:rsidR="00AA6649">
        <w:rPr>
          <w:rFonts w:hint="eastAsia"/>
        </w:rPr>
        <w:t xml:space="preserve"> </w:t>
      </w:r>
      <w:r w:rsidR="00AA6649">
        <w:rPr>
          <w:rFonts w:hint="eastAsia"/>
        </w:rPr>
        <w:t>没有</w:t>
      </w:r>
      <w:r>
        <w:t>班级</w:t>
      </w:r>
      <w:r w:rsidR="004131C0">
        <w:rPr>
          <w:rFonts w:hint="eastAsia"/>
        </w:rPr>
        <w:t>，服务端</w:t>
      </w:r>
      <w:r w:rsidR="004131C0">
        <w:t>会</w:t>
      </w:r>
      <w:r>
        <w:t>返回</w:t>
      </w:r>
    </w:p>
    <w:p w:rsidR="00AA6649" w:rsidRPr="00AA6649" w:rsidRDefault="00AA6649" w:rsidP="00AA664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A6649">
        <w:rPr>
          <w:rFonts w:eastAsia="宋体" w:cs="宋体"/>
          <w:color w:val="000000"/>
          <w:sz w:val="22"/>
          <w:szCs w:val="22"/>
        </w:rPr>
        <w:t>{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"gradeid"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B7615"/>
          <w:sz w:val="22"/>
          <w:szCs w:val="22"/>
        </w:rPr>
        <w:t>"1"</w:t>
      </w:r>
      <w:r w:rsidRPr="00AA6649">
        <w:rPr>
          <w:rFonts w:eastAsia="宋体" w:cs="宋体"/>
          <w:color w:val="000000"/>
          <w:sz w:val="22"/>
          <w:szCs w:val="22"/>
        </w:rPr>
        <w:t>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"retlist"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000000"/>
          <w:sz w:val="22"/>
          <w:szCs w:val="22"/>
        </w:rPr>
        <w:t>[],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"retcode"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F13F6"/>
          <w:sz w:val="22"/>
          <w:szCs w:val="22"/>
        </w:rPr>
        <w:t>0</w:t>
      </w:r>
      <w:r w:rsidRPr="00AA6649">
        <w:rPr>
          <w:rFonts w:eastAsia="宋体" w:cs="宋体"/>
          <w:color w:val="1F13F6"/>
          <w:sz w:val="22"/>
          <w:szCs w:val="22"/>
        </w:rPr>
        <w:br/>
      </w:r>
      <w:r w:rsidRPr="00AA6649">
        <w:rPr>
          <w:rFonts w:eastAsia="宋体" w:cs="宋体"/>
          <w:color w:val="000000"/>
          <w:sz w:val="22"/>
          <w:szCs w:val="22"/>
        </w:rPr>
        <w:t>}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6202CE" w:rsidRDefault="006202CE" w:rsidP="008F5814">
      <w:pPr>
        <w:ind w:left="210" w:right="210"/>
      </w:pPr>
    </w:p>
    <w:p w:rsidR="006202CE" w:rsidRDefault="006202CE" w:rsidP="008F5814">
      <w:pPr>
        <w:ind w:left="210" w:right="210"/>
      </w:pPr>
    </w:p>
    <w:p w:rsidR="00A11EF2" w:rsidRDefault="00A11EF2" w:rsidP="00A11EF2">
      <w:pPr>
        <w:pStyle w:val="2"/>
        <w:ind w:right="210"/>
      </w:pPr>
      <w:r>
        <w:rPr>
          <w:rFonts w:hint="eastAsia"/>
        </w:rPr>
        <w:lastRenderedPageBreak/>
        <w:t>添加班级</w:t>
      </w:r>
    </w:p>
    <w:p w:rsidR="00A11EF2" w:rsidRDefault="00500F80" w:rsidP="00500F80">
      <w:pPr>
        <w:pStyle w:val="3"/>
        <w:ind w:right="210"/>
      </w:pPr>
      <w:r w:rsidRPr="00500F80">
        <w:rPr>
          <w:rFonts w:hint="eastAsia"/>
        </w:rPr>
        <w:t>请求语法</w:t>
      </w:r>
    </w:p>
    <w:p w:rsidR="00500F80" w:rsidRDefault="00500F80" w:rsidP="00500F80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Pr="00500F80">
        <w:rPr>
          <w:highlight w:val="cyan"/>
        </w:rPr>
        <w:t>/ci.ytesting.com/api/3school/school_classes</w:t>
      </w:r>
      <w:r>
        <w:t xml:space="preserve">  HTTP/1.1</w:t>
      </w:r>
    </w:p>
    <w:p w:rsidR="00500F80" w:rsidRDefault="00500F80" w:rsidP="00500F80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500F80" w:rsidRDefault="00500F80" w:rsidP="00500F80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500F80" w:rsidRDefault="00500F80" w:rsidP="00500F80">
      <w:pPr>
        <w:ind w:left="210" w:right="210"/>
      </w:pPr>
    </w:p>
    <w:p w:rsidR="00500F80" w:rsidRDefault="00500F80" w:rsidP="00500F80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0C0942" w:rsidRDefault="00500F80" w:rsidP="00500F80">
      <w:pPr>
        <w:ind w:left="210" w:right="210"/>
      </w:pPr>
      <w:r>
        <w:rPr>
          <w:rFonts w:hint="eastAsia"/>
        </w:rPr>
        <w:t>无</w:t>
      </w:r>
    </w:p>
    <w:p w:rsidR="00500F80" w:rsidRDefault="00500F80" w:rsidP="00500F80">
      <w:pPr>
        <w:ind w:left="210" w:right="210"/>
      </w:pPr>
    </w:p>
    <w:p w:rsidR="00500F80" w:rsidRDefault="00500F80" w:rsidP="00500F80">
      <w:pPr>
        <w:ind w:left="210" w:right="210"/>
      </w:pPr>
    </w:p>
    <w:p w:rsidR="00500F80" w:rsidRDefault="00500F80" w:rsidP="00500F80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2E0AC2" w:rsidRPr="002E0AC2" w:rsidTr="002E0AC2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2E0AC2" w:rsidRPr="002E0AC2" w:rsidTr="002E0AC2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2E0AC2" w:rsidRPr="002E0AC2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2E0AC2" w:rsidRPr="002E0AC2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指明年级的id号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  <w:tr w:rsidR="002E0AC2" w:rsidRPr="002E0AC2" w:rsidTr="002E0AC2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指明添加班级的名称。</w:t>
            </w: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br/>
              <w:t>长度范围为 1 - 20 个字符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比如：实验1班</w:t>
            </w:r>
          </w:p>
        </w:tc>
      </w:tr>
      <w:tr w:rsidR="002E0AC2" w:rsidRPr="002E0AC2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studentlimit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指明班级学生的人数上限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比如：80</w:t>
            </w:r>
          </w:p>
        </w:tc>
      </w:tr>
    </w:tbl>
    <w:p w:rsidR="00500F80" w:rsidRDefault="00500F80" w:rsidP="00500F80">
      <w:pPr>
        <w:ind w:left="210" w:right="210"/>
      </w:pPr>
    </w:p>
    <w:p w:rsidR="00523C2A" w:rsidRDefault="00523C2A" w:rsidP="00500F80">
      <w:pPr>
        <w:ind w:left="210" w:right="210"/>
      </w:pPr>
    </w:p>
    <w:p w:rsidR="00523C2A" w:rsidRDefault="00523C2A" w:rsidP="00523C2A">
      <w:pPr>
        <w:pStyle w:val="3"/>
        <w:ind w:right="210"/>
      </w:pPr>
      <w:r>
        <w:t>响应语法</w:t>
      </w:r>
    </w:p>
    <w:p w:rsidR="00523C2A" w:rsidRDefault="00523C2A" w:rsidP="00523C2A">
      <w:pPr>
        <w:ind w:left="210" w:right="210"/>
      </w:pPr>
      <w:r>
        <w:t>HTTP/1.1 200 OK</w:t>
      </w:r>
    </w:p>
    <w:p w:rsidR="00523C2A" w:rsidRDefault="00523C2A" w:rsidP="00523C2A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523C2A" w:rsidRDefault="00523C2A" w:rsidP="00500F80">
      <w:pPr>
        <w:ind w:left="210" w:right="210"/>
      </w:pPr>
    </w:p>
    <w:p w:rsidR="00523C2A" w:rsidRDefault="00523C2A" w:rsidP="00523C2A">
      <w:pPr>
        <w:pStyle w:val="3"/>
        <w:ind w:right="210"/>
      </w:pPr>
      <w:r>
        <w:t>响应消息体内容</w:t>
      </w:r>
    </w:p>
    <w:p w:rsidR="00523C2A" w:rsidRPr="00523C2A" w:rsidRDefault="00523C2A" w:rsidP="00523C2A">
      <w:pPr>
        <w:ind w:left="210" w:right="210"/>
      </w:pPr>
    </w:p>
    <w:p w:rsidR="00523C2A" w:rsidRPr="00523C2A" w:rsidRDefault="00523C2A" w:rsidP="00523C2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"invitecode"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"271961891"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523C2A" w:rsidRDefault="00523C2A" w:rsidP="00523C2A">
      <w:pPr>
        <w:ind w:left="210" w:right="210"/>
      </w:pPr>
    </w:p>
    <w:p w:rsidR="00523C2A" w:rsidRDefault="00523C2A" w:rsidP="00523C2A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523C2A" w:rsidRDefault="00523C2A" w:rsidP="00523C2A">
      <w:pPr>
        <w:ind w:left="210" w:right="210"/>
      </w:pPr>
      <w:r>
        <w:t xml:space="preserve">id </w:t>
      </w:r>
      <w:r>
        <w:t>表示添加班级的</w:t>
      </w:r>
      <w:r>
        <w:t>id</w:t>
      </w:r>
      <w:r>
        <w:t>号</w:t>
      </w:r>
    </w:p>
    <w:p w:rsidR="00523C2A" w:rsidRDefault="00523C2A" w:rsidP="00523C2A">
      <w:pPr>
        <w:ind w:left="210" w:right="210"/>
      </w:pPr>
      <w:r>
        <w:t>invitecode</w:t>
      </w:r>
      <w:r>
        <w:t>表示该班级的邀请码</w:t>
      </w:r>
      <w:r>
        <w:rPr>
          <w:rFonts w:hint="eastAsia"/>
        </w:rPr>
        <w:t>（学生自注册时使用）</w:t>
      </w:r>
    </w:p>
    <w:p w:rsidR="00523C2A" w:rsidRDefault="00523C2A" w:rsidP="00523C2A">
      <w:pPr>
        <w:ind w:left="210" w:right="210"/>
      </w:pPr>
    </w:p>
    <w:p w:rsidR="00523C2A" w:rsidRDefault="00523C2A" w:rsidP="00523C2A">
      <w:pPr>
        <w:pStyle w:val="3"/>
        <w:ind w:right="210"/>
      </w:pPr>
      <w:r>
        <w:t>说明</w:t>
      </w:r>
    </w:p>
    <w:p w:rsidR="00523C2A" w:rsidRDefault="00AA6649" w:rsidP="00523C2A">
      <w:pPr>
        <w:ind w:left="210" w:right="210"/>
      </w:pPr>
      <w:r>
        <w:t>如果</w:t>
      </w:r>
      <w:r>
        <w:t xml:space="preserve"> </w:t>
      </w:r>
      <w:r>
        <w:t>请求添加的班级</w:t>
      </w:r>
      <w:r>
        <w:rPr>
          <w:rFonts w:hint="eastAsia"/>
        </w:rPr>
        <w:t xml:space="preserve"> </w:t>
      </w:r>
      <w:r>
        <w:t>有</w:t>
      </w:r>
      <w:r>
        <w:rPr>
          <w:rFonts w:hint="eastAsia"/>
        </w:rPr>
        <w:t xml:space="preserve"> </w:t>
      </w:r>
      <w:r>
        <w:t>同年级</w:t>
      </w:r>
      <w:r>
        <w:rPr>
          <w:rFonts w:hint="eastAsia"/>
        </w:rPr>
        <w:t>，</w:t>
      </w:r>
      <w:r>
        <w:t>同名的班级存在</w:t>
      </w:r>
      <w:r>
        <w:rPr>
          <w:rFonts w:hint="eastAsia"/>
        </w:rPr>
        <w:t>，</w:t>
      </w:r>
      <w:r w:rsidR="00523C2A">
        <w:t>应该返回</w:t>
      </w:r>
    </w:p>
    <w:p w:rsidR="00523C2A" w:rsidRPr="00523C2A" w:rsidRDefault="00523C2A" w:rsidP="00523C2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lastRenderedPageBreak/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2D0E18"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duplicated</w:t>
      </w:r>
      <w:r>
        <w:rPr>
          <w:rFonts w:eastAsia="宋体" w:cs="宋体"/>
          <w:color w:val="24AA1C"/>
          <w:sz w:val="23"/>
          <w:szCs w:val="23"/>
        </w:rPr>
        <w:t xml:space="preserve"> class name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523C2A" w:rsidRDefault="00523C2A" w:rsidP="00523C2A">
      <w:pPr>
        <w:ind w:left="210" w:right="210"/>
      </w:pPr>
    </w:p>
    <w:p w:rsidR="00C86D65" w:rsidRDefault="00C86D65" w:rsidP="00523C2A">
      <w:pPr>
        <w:ind w:left="210" w:right="210"/>
      </w:pPr>
    </w:p>
    <w:p w:rsidR="00C86D65" w:rsidRDefault="00C86D65" w:rsidP="00C86D65">
      <w:pPr>
        <w:pStyle w:val="2"/>
        <w:ind w:right="210"/>
      </w:pPr>
      <w:r>
        <w:rPr>
          <w:rFonts w:hint="eastAsia"/>
        </w:rPr>
        <w:t>修改班级</w:t>
      </w:r>
    </w:p>
    <w:p w:rsidR="00C86D65" w:rsidRDefault="00C86D65" w:rsidP="00C86D65">
      <w:pPr>
        <w:pStyle w:val="3"/>
        <w:ind w:right="210"/>
      </w:pPr>
      <w:r w:rsidRPr="00500F80">
        <w:rPr>
          <w:rFonts w:hint="eastAsia"/>
        </w:rPr>
        <w:t>请求语法</w:t>
      </w:r>
    </w:p>
    <w:p w:rsidR="00C86D65" w:rsidRDefault="00C86D65" w:rsidP="00C86D65">
      <w:pPr>
        <w:ind w:left="210" w:right="210"/>
      </w:pPr>
      <w:r w:rsidRPr="00C86D65">
        <w:rPr>
          <w:highlight w:val="green"/>
        </w:rPr>
        <w:t>PUT</w:t>
      </w:r>
      <w:r>
        <w:t xml:space="preserve"> </w:t>
      </w:r>
      <w:r w:rsidRPr="00500F80">
        <w:rPr>
          <w:highlight w:val="cyan"/>
        </w:rPr>
        <w:t>/ci.ytesting.com/api/3school/school_classes</w:t>
      </w:r>
      <w:r>
        <w:t>/</w:t>
      </w:r>
      <w:r w:rsidRPr="00C86D65">
        <w:rPr>
          <w:color w:val="FF0000"/>
        </w:rPr>
        <w:t>&lt;</w:t>
      </w:r>
      <w:r>
        <w:rPr>
          <w:color w:val="FF0000"/>
        </w:rPr>
        <w:t>classid&gt;</w:t>
      </w:r>
      <w:r>
        <w:t xml:space="preserve">  HTTP/1.1</w:t>
      </w:r>
    </w:p>
    <w:p w:rsidR="00C86D65" w:rsidRDefault="00C86D65" w:rsidP="00C86D65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C86D65" w:rsidRDefault="00C86D65" w:rsidP="00C86D65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C86D65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C86D65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classid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要修改班级的ID号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C86D65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C86D65" w:rsidRDefault="00C86D65" w:rsidP="00C86D65">
      <w:pPr>
        <w:ind w:left="210" w:right="210"/>
      </w:pP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C86D65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C86D65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C86D65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/>
                <w:color w:val="FF0000"/>
                <w:sz w:val="22"/>
                <w:szCs w:val="22"/>
              </w:rPr>
              <w:t>modify</w:t>
            </w:r>
          </w:p>
        </w:tc>
      </w:tr>
      <w:tr w:rsidR="00C86D65" w:rsidRPr="002E0AC2" w:rsidTr="00D26E9B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指明添加班级的名称。</w:t>
            </w: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br/>
              <w:t>长度范围为 1 - 20 个字符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比如：实验1班</w:t>
            </w:r>
          </w:p>
        </w:tc>
      </w:tr>
      <w:tr w:rsidR="00C86D65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studentlimit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指明班级学生的人数上限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比如：80</w:t>
            </w:r>
          </w:p>
        </w:tc>
      </w:tr>
    </w:tbl>
    <w:p w:rsidR="00C86D65" w:rsidRDefault="00C86D65" w:rsidP="00C86D65">
      <w:pPr>
        <w:ind w:left="210" w:right="210"/>
      </w:pP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t>响应语法</w:t>
      </w:r>
    </w:p>
    <w:p w:rsidR="00C86D65" w:rsidRDefault="00C86D65" w:rsidP="00C86D65">
      <w:pPr>
        <w:ind w:left="210" w:right="210"/>
      </w:pPr>
      <w:r>
        <w:t>HTTP/1.1 200 OK</w:t>
      </w:r>
    </w:p>
    <w:p w:rsidR="00C86D65" w:rsidRDefault="00C86D65" w:rsidP="00C86D65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t>响应消息体内容</w:t>
      </w:r>
    </w:p>
    <w:p w:rsidR="00C86D65" w:rsidRPr="00523C2A" w:rsidRDefault="00C86D65" w:rsidP="00C86D65">
      <w:pPr>
        <w:ind w:left="210" w:right="210"/>
      </w:pPr>
    </w:p>
    <w:p w:rsidR="00C86D65" w:rsidRPr="00523C2A" w:rsidRDefault="00C86D65" w:rsidP="00C86D6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C86D65" w:rsidRDefault="00C86D65" w:rsidP="00C86D65">
      <w:pPr>
        <w:ind w:left="210" w:right="210"/>
      </w:pPr>
    </w:p>
    <w:p w:rsidR="008F5814" w:rsidRDefault="00C86D65" w:rsidP="008F5814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C86D65" w:rsidRDefault="00C86D65" w:rsidP="00C86D65">
      <w:pPr>
        <w:ind w:left="210" w:right="210"/>
      </w:pPr>
    </w:p>
    <w:p w:rsidR="00C86D65" w:rsidRDefault="00C86D65" w:rsidP="00C86D65">
      <w:pPr>
        <w:ind w:left="210" w:right="210"/>
      </w:pPr>
    </w:p>
    <w:p w:rsidR="00C86D65" w:rsidRDefault="00C86D65" w:rsidP="00C86D65">
      <w:pPr>
        <w:pStyle w:val="3"/>
        <w:ind w:right="210"/>
      </w:pPr>
      <w:r>
        <w:t>说明</w:t>
      </w:r>
    </w:p>
    <w:p w:rsidR="00C86D65" w:rsidRDefault="00C86D65" w:rsidP="00C86D65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指明的班级不存在</w:t>
      </w:r>
      <w:r>
        <w:rPr>
          <w:rFonts w:hint="eastAsia"/>
        </w:rPr>
        <w:t>，</w:t>
      </w:r>
      <w:r>
        <w:t>应该返回</w:t>
      </w:r>
    </w:p>
    <w:p w:rsidR="00C86D65" w:rsidRPr="00523C2A" w:rsidRDefault="00C86D65" w:rsidP="00C86D6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="008F5814"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的班级不存在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C86D65" w:rsidRDefault="00C86D65" w:rsidP="00523C2A">
      <w:pPr>
        <w:ind w:left="210" w:right="210"/>
      </w:pPr>
    </w:p>
    <w:p w:rsidR="008F5814" w:rsidRDefault="008F5814" w:rsidP="00523C2A">
      <w:pPr>
        <w:ind w:left="210" w:right="210"/>
      </w:pPr>
    </w:p>
    <w:p w:rsidR="006F5947" w:rsidRDefault="006F5947" w:rsidP="006F5947">
      <w:pPr>
        <w:ind w:left="210" w:right="210"/>
      </w:pPr>
      <w:r>
        <w:t>如果</w:t>
      </w:r>
      <w:r>
        <w:t xml:space="preserve"> </w:t>
      </w:r>
      <w:r>
        <w:t>请求</w:t>
      </w:r>
      <w:r>
        <w:rPr>
          <w:rFonts w:hint="eastAsia"/>
        </w:rPr>
        <w:t>修改</w:t>
      </w:r>
      <w:r>
        <w:t>的班级</w:t>
      </w:r>
      <w:r>
        <w:rPr>
          <w:rFonts w:hint="eastAsia"/>
        </w:rPr>
        <w:t xml:space="preserve"> </w:t>
      </w:r>
      <w:r>
        <w:t>有</w:t>
      </w:r>
      <w:r>
        <w:rPr>
          <w:rFonts w:hint="eastAsia"/>
        </w:rPr>
        <w:t xml:space="preserve"> </w:t>
      </w:r>
      <w:r>
        <w:t>同年级</w:t>
      </w:r>
      <w:r>
        <w:rPr>
          <w:rFonts w:hint="eastAsia"/>
        </w:rPr>
        <w:t>，</w:t>
      </w:r>
      <w:r>
        <w:t>同名的班级存在</w:t>
      </w:r>
      <w:r>
        <w:rPr>
          <w:rFonts w:hint="eastAsia"/>
        </w:rPr>
        <w:t>，</w:t>
      </w:r>
      <w:r>
        <w:t>应该返回</w:t>
      </w:r>
    </w:p>
    <w:p w:rsidR="006F5947" w:rsidRPr="00523C2A" w:rsidRDefault="006F5947" w:rsidP="006F59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duplicated</w:t>
      </w:r>
      <w:r>
        <w:rPr>
          <w:rFonts w:eastAsia="宋体" w:cs="宋体"/>
          <w:color w:val="24AA1C"/>
          <w:sz w:val="23"/>
          <w:szCs w:val="23"/>
        </w:rPr>
        <w:t xml:space="preserve"> class name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F5814" w:rsidRPr="006F5947" w:rsidRDefault="008F5814" w:rsidP="00523C2A">
      <w:pPr>
        <w:ind w:left="210" w:right="210"/>
      </w:pPr>
    </w:p>
    <w:p w:rsidR="008F5814" w:rsidRDefault="008F5814" w:rsidP="00523C2A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2"/>
        <w:ind w:right="210"/>
      </w:pPr>
      <w:r>
        <w:rPr>
          <w:rFonts w:hint="eastAsia"/>
        </w:rPr>
        <w:t>删除班级</w:t>
      </w: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请求语法</w:t>
      </w:r>
    </w:p>
    <w:p w:rsidR="008F5814" w:rsidRDefault="004163D4" w:rsidP="008F5814">
      <w:pPr>
        <w:ind w:left="210" w:right="210"/>
      </w:pPr>
      <w:r w:rsidRPr="004163D4">
        <w:rPr>
          <w:highlight w:val="green"/>
        </w:rPr>
        <w:t>DELETE</w:t>
      </w:r>
      <w:r w:rsidR="008F5814">
        <w:t xml:space="preserve"> </w:t>
      </w:r>
      <w:r w:rsidR="008F5814" w:rsidRPr="00500F80">
        <w:rPr>
          <w:highlight w:val="cyan"/>
        </w:rPr>
        <w:t>/ci.ytesting.com/api/3school/school_classes</w:t>
      </w:r>
      <w:r w:rsidR="008F5814">
        <w:t>/</w:t>
      </w:r>
      <w:r w:rsidR="008F5814" w:rsidRPr="00C86D65">
        <w:rPr>
          <w:color w:val="FF0000"/>
        </w:rPr>
        <w:t>&lt;</w:t>
      </w:r>
      <w:r w:rsidR="008F5814">
        <w:rPr>
          <w:color w:val="FF0000"/>
        </w:rPr>
        <w:t>classid&gt;</w:t>
      </w:r>
      <w:r w:rsidR="008F5814">
        <w:t xml:space="preserve">  HTTP/1.1</w:t>
      </w:r>
    </w:p>
    <w:p w:rsidR="008F5814" w:rsidRDefault="008F5814" w:rsidP="008F5814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8F5814" w:rsidRDefault="008F5814" w:rsidP="008F5814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classid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要删除班级的ID号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响应语法</w:t>
      </w:r>
    </w:p>
    <w:p w:rsidR="008F5814" w:rsidRDefault="008F5814" w:rsidP="008F5814">
      <w:pPr>
        <w:ind w:left="210" w:right="210"/>
      </w:pPr>
      <w:r>
        <w:t>HTTP/1.1 200 OK</w:t>
      </w:r>
    </w:p>
    <w:p w:rsidR="008F5814" w:rsidRDefault="008F5814" w:rsidP="008F5814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lastRenderedPageBreak/>
        <w:t>响应消息体内容</w:t>
      </w:r>
    </w:p>
    <w:p w:rsidR="008F5814" w:rsidRPr="00523C2A" w:rsidRDefault="008F5814" w:rsidP="008F5814">
      <w:pPr>
        <w:ind w:left="210" w:right="210"/>
      </w:pPr>
    </w:p>
    <w:p w:rsidR="008F5814" w:rsidRPr="00523C2A" w:rsidRDefault="008F5814" w:rsidP="008F581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F5814" w:rsidRDefault="008F5814" w:rsidP="008F5814">
      <w:pPr>
        <w:ind w:left="210" w:right="210"/>
      </w:pPr>
    </w:p>
    <w:p w:rsidR="008F5814" w:rsidRDefault="008F5814" w:rsidP="008F5814">
      <w:pPr>
        <w:ind w:left="210" w:right="210"/>
      </w:pPr>
    </w:p>
    <w:p w:rsidR="008F5814" w:rsidRDefault="008F5814" w:rsidP="008F5814">
      <w:pPr>
        <w:pStyle w:val="3"/>
        <w:ind w:right="210"/>
      </w:pPr>
      <w:r>
        <w:t>说明</w:t>
      </w:r>
    </w:p>
    <w:p w:rsidR="008F5814" w:rsidRDefault="008F5814" w:rsidP="008F5814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指明的班级不存在</w:t>
      </w:r>
      <w:r>
        <w:rPr>
          <w:rFonts w:hint="eastAsia"/>
        </w:rPr>
        <w:t>，</w:t>
      </w:r>
      <w:r>
        <w:t>应该返回</w:t>
      </w:r>
    </w:p>
    <w:p w:rsidR="008F5814" w:rsidRPr="00523C2A" w:rsidRDefault="008F5814" w:rsidP="008F581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的班级不存在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F5814" w:rsidRPr="00C86D65" w:rsidRDefault="008F5814" w:rsidP="008F5814">
      <w:pPr>
        <w:ind w:left="210" w:right="210"/>
      </w:pPr>
    </w:p>
    <w:p w:rsidR="008F5814" w:rsidRDefault="008F5814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523C2A">
      <w:pPr>
        <w:ind w:left="210" w:right="210"/>
      </w:pPr>
    </w:p>
    <w:p w:rsidR="001C7F0D" w:rsidRDefault="001C7F0D" w:rsidP="001C7F0D">
      <w:pPr>
        <w:pStyle w:val="1"/>
        <w:ind w:right="210"/>
      </w:pPr>
      <w:r>
        <w:rPr>
          <w:rFonts w:hint="eastAsia"/>
        </w:rPr>
        <w:t>老师操作</w:t>
      </w:r>
    </w:p>
    <w:p w:rsidR="001C7F0D" w:rsidRDefault="001C7F0D" w:rsidP="001C7F0D">
      <w:pPr>
        <w:pStyle w:val="2"/>
        <w:ind w:right="210"/>
      </w:pPr>
      <w:r>
        <w:rPr>
          <w:rFonts w:hint="eastAsia"/>
        </w:rPr>
        <w:t>列出老师</w:t>
      </w: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:rsidR="001C7F0D" w:rsidRDefault="001C7F0D" w:rsidP="001C7F0D">
      <w:pPr>
        <w:ind w:left="210" w:right="210"/>
      </w:pPr>
      <w:r>
        <w:rPr>
          <w:highlight w:val="green"/>
        </w:rPr>
        <w:t xml:space="preserve">GET </w:t>
      </w:r>
      <w:r w:rsidRPr="003E5D2A">
        <w:rPr>
          <w:color w:val="7030A0"/>
        </w:rPr>
        <w:t>/</w:t>
      </w:r>
      <w:r w:rsidR="003E5D2A" w:rsidRPr="003E5D2A">
        <w:rPr>
          <w:color w:val="7030A0"/>
        </w:rPr>
        <w:t>ci.ytesting.com/api/3school/teachers</w:t>
      </w:r>
      <w:r w:rsidRPr="008F5814">
        <w:t>?</w:t>
      </w:r>
      <w:r w:rsidRPr="008F5814">
        <w:rPr>
          <w:color w:val="2F5496" w:themeColor="accent5" w:themeShade="BF"/>
        </w:rPr>
        <w:t>vcode=</w:t>
      </w:r>
      <w:r>
        <w:rPr>
          <w:color w:val="2F5496" w:themeColor="accent5" w:themeShade="BF"/>
        </w:rPr>
        <w:t>&lt;vcode&gt;</w:t>
      </w:r>
      <w:r w:rsidRPr="008F5814">
        <w:t>&amp;</w:t>
      </w:r>
      <w:r w:rsidRPr="008F5814">
        <w:rPr>
          <w:color w:val="7030A0"/>
        </w:rPr>
        <w:t>action=</w:t>
      </w:r>
      <w:r w:rsidR="007B580A" w:rsidRPr="007B580A">
        <w:rPr>
          <w:color w:val="7030A0"/>
        </w:rPr>
        <w:t>search_with_pagenation</w:t>
      </w:r>
      <w:r w:rsidR="006102A5">
        <w:rPr>
          <w:color w:val="FF0000"/>
        </w:rPr>
        <w:t xml:space="preserve"> </w:t>
      </w:r>
      <w:r w:rsidR="007B580A">
        <w:rPr>
          <w:color w:val="FF0000"/>
        </w:rPr>
        <w:t>&amp;</w:t>
      </w:r>
      <w:r w:rsidR="007B580A" w:rsidRPr="007B580A">
        <w:rPr>
          <w:color w:val="FF0000"/>
        </w:rPr>
        <w:t>subjectid</w:t>
      </w:r>
      <w:r w:rsidR="007B580A">
        <w:rPr>
          <w:color w:val="FF0000"/>
        </w:rPr>
        <w:t>=</w:t>
      </w:r>
      <w:r w:rsidR="0070510B">
        <w:rPr>
          <w:color w:val="FF0000"/>
        </w:rPr>
        <w:t>&lt;</w:t>
      </w:r>
      <w:r w:rsidR="0070510B" w:rsidRPr="007B580A">
        <w:rPr>
          <w:color w:val="FF0000"/>
        </w:rPr>
        <w:t>subjectid</w:t>
      </w:r>
      <w:r w:rsidR="0070510B">
        <w:rPr>
          <w:color w:val="FF0000"/>
        </w:rPr>
        <w:t>&gt;</w:t>
      </w:r>
      <w:r>
        <w:t xml:space="preserve">  HTTP/1.1</w:t>
      </w:r>
    </w:p>
    <w:p w:rsidR="001C7F0D" w:rsidRDefault="001C7F0D" w:rsidP="003E5D2A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1C7F0D" w:rsidRDefault="001C7F0D" w:rsidP="001C7F0D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7B580A">
              <w:rPr>
                <w:color w:val="FF0000"/>
              </w:rPr>
              <w:t>search_with_pagenation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lastRenderedPageBreak/>
              <w:t>subject</w:t>
            </w:r>
            <w:r w:rsidR="001C7F0D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指明学科</w:t>
            </w:r>
            <w:r w:rsidR="001C7F0D"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的id号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，表示列出该学科的老师。</w:t>
            </w:r>
          </w:p>
          <w:p w:rsidR="001C7F0D" w:rsidRPr="002E0AC2" w:rsidRDefault="001C7F0D" w:rsidP="007B580A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如果没有该参数，则表示列出所有的老师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p w:rsidR="001C7F0D" w:rsidRDefault="001C7F0D" w:rsidP="001C7F0D">
      <w:pPr>
        <w:ind w:left="210" w:right="210"/>
      </w:pPr>
      <w:r>
        <w:rPr>
          <w:rFonts w:hint="eastAsia"/>
        </w:rPr>
        <w:t>无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响应语法</w:t>
      </w:r>
    </w:p>
    <w:p w:rsidR="001C7F0D" w:rsidRDefault="001C7F0D" w:rsidP="001C7F0D">
      <w:pPr>
        <w:ind w:left="210" w:right="210"/>
      </w:pPr>
      <w:r>
        <w:t>HTTP/1.1 200 OK</w:t>
      </w:r>
    </w:p>
    <w:p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响应消息体内容</w:t>
      </w:r>
    </w:p>
    <w:p w:rsidR="001C7F0D" w:rsidRPr="00523C2A" w:rsidRDefault="001C7F0D" w:rsidP="001C7F0D">
      <w:pPr>
        <w:ind w:left="210" w:right="210"/>
      </w:pPr>
    </w:p>
    <w:p w:rsidR="000B048C" w:rsidRPr="000B048C" w:rsidRDefault="000B048C" w:rsidP="000B048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0B048C">
        <w:rPr>
          <w:rFonts w:eastAsia="宋体" w:cs="宋体"/>
          <w:color w:val="000000"/>
          <w:sz w:val="22"/>
          <w:szCs w:val="22"/>
        </w:rPr>
        <w:t>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0B048C">
        <w:rPr>
          <w:rFonts w:eastAsia="宋体" w:cs="宋体"/>
          <w:color w:val="1B7615"/>
          <w:sz w:val="22"/>
          <w:szCs w:val="22"/>
        </w:rPr>
        <w:t>"retlist"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="009630F9"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"teachclasslist"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1F13F6"/>
          <w:sz w:val="22"/>
          <w:szCs w:val="22"/>
        </w:rPr>
        <w:t>230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Pr="000B048C">
        <w:rPr>
          <w:rFonts w:eastAsia="宋体" w:cs="宋体"/>
          <w:color w:val="1F13F6"/>
          <w:sz w:val="22"/>
          <w:szCs w:val="22"/>
        </w:rPr>
        <w:t>231</w:t>
      </w:r>
      <w:r w:rsidRPr="000B048C">
        <w:rPr>
          <w:rFonts w:eastAsia="宋体" w:cs="宋体"/>
          <w:color w:val="000000"/>
          <w:sz w:val="22"/>
          <w:szCs w:val="22"/>
        </w:rPr>
        <w:t>],</w:t>
      </w:r>
      <w:r w:rsidR="009630F9" w:rsidRPr="000B048C">
        <w:rPr>
          <w:rFonts w:eastAsia="宋体" w:cs="宋体"/>
          <w:color w:val="000000"/>
          <w:sz w:val="22"/>
          <w:szCs w:val="22"/>
        </w:rPr>
        <w:t xml:space="preserve">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"realname"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科老师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28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"phonenumber"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"12000000000"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"idcardnumber"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"456456456456"</w:t>
      </w:r>
      <w:r w:rsidRPr="000B048C">
        <w:rPr>
          <w:rFonts w:eastAsia="宋体" w:cs="宋体"/>
          <w:color w:val="1B7615"/>
          <w:sz w:val="22"/>
          <w:szCs w:val="22"/>
        </w:rPr>
        <w:br/>
        <w:t xml:space="preserve">        </w:t>
      </w:r>
      <w:r w:rsidRPr="000B048C">
        <w:rPr>
          <w:rFonts w:eastAsia="宋体" w:cs="宋体"/>
          <w:color w:val="000000"/>
          <w:sz w:val="22"/>
          <w:szCs w:val="22"/>
        </w:rPr>
        <w:t>},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="009630F9"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"kls2"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"teachclasslist"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="009630F9">
        <w:rPr>
          <w:rFonts w:eastAsia="宋体" w:cs="宋体"/>
          <w:color w:val="000000"/>
          <w:sz w:val="22"/>
          <w:szCs w:val="22"/>
        </w:rPr>
        <w:t>232</w:t>
      </w:r>
      <w:r w:rsidRPr="000B048C">
        <w:rPr>
          <w:rFonts w:eastAsia="宋体" w:cs="宋体"/>
          <w:color w:val="000000"/>
          <w:sz w:val="22"/>
          <w:szCs w:val="22"/>
        </w:rPr>
        <w:t>],</w:t>
      </w:r>
      <w:r w:rsidR="009630F9" w:rsidRPr="000B048C">
        <w:rPr>
          <w:rFonts w:eastAsia="宋体" w:cs="宋体"/>
          <w:color w:val="000000"/>
          <w:sz w:val="22"/>
          <w:szCs w:val="22"/>
        </w:rPr>
        <w:t xml:space="preserve">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"realname"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王老师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29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"phonenumber"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"12000000001"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"3454@sdf.com"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"idcardnumber"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"35353534534534"</w:t>
      </w:r>
      <w:r w:rsidRPr="000B048C">
        <w:rPr>
          <w:rFonts w:eastAsia="宋体" w:cs="宋体"/>
          <w:color w:val="1B7615"/>
          <w:sz w:val="22"/>
          <w:szCs w:val="22"/>
        </w:rPr>
        <w:br/>
        <w:t xml:space="preserve">        </w:t>
      </w:r>
      <w:r w:rsidRPr="000B048C">
        <w:rPr>
          <w:rFonts w:eastAsia="宋体" w:cs="宋体"/>
          <w:color w:val="000000"/>
          <w:sz w:val="22"/>
          <w:szCs w:val="22"/>
        </w:rPr>
        <w:t>}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],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0B048C">
        <w:rPr>
          <w:rFonts w:eastAsia="宋体" w:cs="宋体"/>
          <w:color w:val="1B7615"/>
          <w:sz w:val="22"/>
          <w:szCs w:val="22"/>
        </w:rPr>
        <w:t>"retcode"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0</w:t>
      </w:r>
      <w:r w:rsidRPr="000B048C">
        <w:rPr>
          <w:rFonts w:eastAsia="宋体" w:cs="宋体"/>
          <w:color w:val="1F13F6"/>
          <w:sz w:val="22"/>
          <w:szCs w:val="22"/>
        </w:rPr>
        <w:br/>
      </w:r>
      <w:r w:rsidRPr="000B048C">
        <w:rPr>
          <w:rFonts w:eastAsia="宋体" w:cs="宋体"/>
          <w:color w:val="000000"/>
          <w:sz w:val="22"/>
          <w:szCs w:val="22"/>
        </w:rPr>
        <w:t>}</w:t>
      </w:r>
    </w:p>
    <w:p w:rsidR="001C7F0D" w:rsidRPr="000B048C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1C7F0D" w:rsidRDefault="001C7F0D" w:rsidP="001C7F0D">
      <w:pPr>
        <w:ind w:left="210" w:right="210"/>
      </w:pPr>
      <w:r>
        <w:t xml:space="preserve">retlist </w:t>
      </w:r>
      <w:r w:rsidR="000B048C">
        <w:t>里面为该</w:t>
      </w:r>
      <w:r>
        <w:t>老师的列表</w:t>
      </w:r>
      <w:r>
        <w:rPr>
          <w:rFonts w:hint="eastAsia"/>
        </w:rPr>
        <w:t>，每个元素代表一个老师的信息。</w:t>
      </w:r>
    </w:p>
    <w:p w:rsidR="001C7F0D" w:rsidRDefault="001C7F0D" w:rsidP="001C7F0D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:rsidR="009630F9" w:rsidRDefault="009630F9" w:rsidP="001C7F0D">
      <w:pPr>
        <w:ind w:left="210" w:right="210"/>
        <w:rPr>
          <w:rFonts w:eastAsia="宋体" w:cs="宋体"/>
          <w:color w:val="1B7615"/>
          <w:sz w:val="22"/>
          <w:szCs w:val="22"/>
        </w:rPr>
      </w:pPr>
      <w:r w:rsidRPr="000B048C">
        <w:rPr>
          <w:rFonts w:eastAsia="宋体" w:cs="宋体"/>
          <w:color w:val="000000"/>
          <w:sz w:val="22"/>
          <w:szCs w:val="22"/>
        </w:rPr>
        <w:t>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"teachclasslist"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1F13F6"/>
          <w:sz w:val="22"/>
          <w:szCs w:val="22"/>
        </w:rPr>
        <w:t>230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Pr="000B048C">
        <w:rPr>
          <w:rFonts w:eastAsia="宋体" w:cs="宋体"/>
          <w:color w:val="1F13F6"/>
          <w:sz w:val="22"/>
          <w:szCs w:val="22"/>
        </w:rPr>
        <w:t>231</w:t>
      </w:r>
      <w:r w:rsidRPr="000B048C">
        <w:rPr>
          <w:rFonts w:eastAsia="宋体" w:cs="宋体"/>
          <w:color w:val="000000"/>
          <w:sz w:val="22"/>
          <w:szCs w:val="22"/>
        </w:rPr>
        <w:t xml:space="preserve">],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"realname"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科老师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28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"phonenumber"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"12000000000"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"idcardnumber"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"456456456456"</w:t>
      </w:r>
    </w:p>
    <w:p w:rsidR="001C7F0D" w:rsidRDefault="009630F9" w:rsidP="001C7F0D">
      <w:pPr>
        <w:ind w:left="210" w:right="210"/>
      </w:pPr>
      <w:r w:rsidRPr="000B048C">
        <w:rPr>
          <w:rFonts w:eastAsia="宋体" w:cs="宋体"/>
          <w:color w:val="000000"/>
          <w:sz w:val="22"/>
          <w:szCs w:val="22"/>
        </w:rPr>
        <w:lastRenderedPageBreak/>
        <w:t>},</w:t>
      </w:r>
      <w:r w:rsidRPr="000B048C">
        <w:rPr>
          <w:rFonts w:eastAsia="宋体" w:cs="宋体"/>
          <w:color w:val="000000"/>
          <w:sz w:val="22"/>
          <w:szCs w:val="22"/>
        </w:rPr>
        <w:br/>
      </w:r>
      <w:r w:rsidR="001C7F0D">
        <w:rPr>
          <w:rFonts w:hint="eastAsia"/>
        </w:rPr>
        <w:t>如上内容表示，</w:t>
      </w:r>
      <w:r w:rsidR="001C7F0D">
        <w:rPr>
          <w:rFonts w:hint="eastAsia"/>
        </w:rPr>
        <w:t xml:space="preserve"> </w:t>
      </w:r>
      <w:r w:rsidR="001C7F0D">
        <w:rPr>
          <w:rFonts w:hint="eastAsia"/>
        </w:rPr>
        <w:t>该老师的</w:t>
      </w:r>
      <w:r w:rsidR="001C7F0D">
        <w:rPr>
          <w:rFonts w:hint="eastAsia"/>
        </w:rPr>
        <w:t xml:space="preserve"> </w:t>
      </w:r>
    </w:p>
    <w:p w:rsidR="001C7F0D" w:rsidRDefault="000B048C" w:rsidP="001C7F0D">
      <w:pPr>
        <w:ind w:left="210" w:right="210"/>
      </w:pPr>
      <w:r>
        <w:t>登录名</w:t>
      </w:r>
      <w:r w:rsidR="001C7F0D">
        <w:rPr>
          <w:rFonts w:hint="eastAsia"/>
        </w:rPr>
        <w:t>：</w:t>
      </w:r>
      <w:r>
        <w:rPr>
          <w:rFonts w:hint="eastAsia"/>
        </w:rPr>
        <w:t>kls</w:t>
      </w:r>
    </w:p>
    <w:p w:rsidR="001C7F0D" w:rsidRDefault="000B048C" w:rsidP="009630F9">
      <w:pPr>
        <w:ind w:left="210" w:right="210"/>
      </w:pPr>
      <w:r>
        <w:rPr>
          <w:rFonts w:hint="eastAsia"/>
        </w:rPr>
        <w:t>任课班级</w:t>
      </w:r>
      <w:r w:rsidR="009630F9">
        <w:rPr>
          <w:rFonts w:hint="eastAsia"/>
        </w:rPr>
        <w:t>id</w:t>
      </w:r>
      <w:r>
        <w:rPr>
          <w:rFonts w:hint="eastAsia"/>
        </w:rPr>
        <w:t>列表</w:t>
      </w:r>
      <w:r w:rsidR="001C7F0D">
        <w:rPr>
          <w:rFonts w:hint="eastAsia"/>
        </w:rPr>
        <w:t>：</w:t>
      </w:r>
      <w:r w:rsidR="009630F9" w:rsidRPr="000B048C">
        <w:rPr>
          <w:rFonts w:eastAsia="宋体" w:cs="宋体"/>
          <w:color w:val="000000"/>
          <w:sz w:val="22"/>
          <w:szCs w:val="22"/>
        </w:rPr>
        <w:t>[</w:t>
      </w:r>
      <w:r w:rsidR="009630F9" w:rsidRPr="000B048C">
        <w:rPr>
          <w:rFonts w:eastAsia="宋体" w:cs="宋体"/>
          <w:color w:val="1F13F6"/>
          <w:sz w:val="22"/>
          <w:szCs w:val="22"/>
        </w:rPr>
        <w:t>230</w:t>
      </w:r>
      <w:r w:rsidR="009630F9" w:rsidRPr="000B048C">
        <w:rPr>
          <w:rFonts w:eastAsia="宋体" w:cs="宋体"/>
          <w:color w:val="000000"/>
          <w:sz w:val="22"/>
          <w:szCs w:val="22"/>
        </w:rPr>
        <w:t>,</w:t>
      </w:r>
      <w:r w:rsidR="009630F9"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="009630F9" w:rsidRPr="000B048C">
        <w:rPr>
          <w:rFonts w:eastAsia="宋体" w:cs="宋体"/>
          <w:color w:val="1F13F6"/>
          <w:sz w:val="22"/>
          <w:szCs w:val="22"/>
        </w:rPr>
        <w:t>231</w:t>
      </w:r>
      <w:r w:rsidR="009630F9" w:rsidRPr="000B048C">
        <w:rPr>
          <w:rFonts w:eastAsia="宋体" w:cs="宋体"/>
          <w:color w:val="000000"/>
          <w:sz w:val="22"/>
          <w:szCs w:val="22"/>
        </w:rPr>
        <w:t>]</w:t>
      </w:r>
    </w:p>
    <w:p w:rsidR="001C7F0D" w:rsidRDefault="000B048C" w:rsidP="009630F9">
      <w:pPr>
        <w:ind w:left="210" w:right="210"/>
      </w:pPr>
      <w:r>
        <w:t>老师真实姓名</w:t>
      </w:r>
      <w:r w:rsidR="001C7F0D">
        <w:rPr>
          <w:rFonts w:hint="eastAsia"/>
        </w:rPr>
        <w:t>：</w:t>
      </w:r>
      <w:r>
        <w:rPr>
          <w:rFonts w:hint="eastAsia"/>
        </w:rPr>
        <w:t>柯老师</w:t>
      </w:r>
    </w:p>
    <w:p w:rsidR="001C7F0D" w:rsidRDefault="001C7F0D" w:rsidP="001C7F0D">
      <w:pPr>
        <w:ind w:left="210" w:right="210"/>
      </w:pPr>
      <w:r>
        <w:t>老师</w:t>
      </w:r>
      <w:r>
        <w:t>ID</w:t>
      </w:r>
      <w:r>
        <w:t>号</w:t>
      </w:r>
      <w:r w:rsidR="000B048C">
        <w:rPr>
          <w:rFonts w:hint="eastAsia"/>
        </w:rPr>
        <w:t>:28</w:t>
      </w:r>
    </w:p>
    <w:p w:rsidR="000B048C" w:rsidRDefault="000B048C" w:rsidP="009630F9">
      <w:pPr>
        <w:ind w:left="210" w:right="210"/>
      </w:pPr>
      <w:r>
        <w:rPr>
          <w:rFonts w:hint="eastAsia"/>
        </w:rPr>
        <w:t>老师电话</w:t>
      </w:r>
      <w:r w:rsidR="001C7F0D">
        <w:rPr>
          <w:rFonts w:hint="eastAsia"/>
        </w:rPr>
        <w:t>：</w:t>
      </w:r>
      <w:r w:rsidRPr="000B048C">
        <w:rPr>
          <w:rFonts w:eastAsia="宋体" w:cs="宋体"/>
          <w:color w:val="1B7615"/>
          <w:sz w:val="22"/>
          <w:szCs w:val="22"/>
        </w:rPr>
        <w:t>12000000000</w:t>
      </w:r>
      <w:r w:rsidRPr="000B048C">
        <w:t xml:space="preserve"> </w:t>
      </w:r>
    </w:p>
    <w:p w:rsidR="000B048C" w:rsidRDefault="000B048C" w:rsidP="000B048C">
      <w:pPr>
        <w:ind w:left="210" w:right="210"/>
        <w:rPr>
          <w:rFonts w:eastAsia="宋体" w:cs="宋体"/>
          <w:color w:val="1B7615"/>
          <w:sz w:val="22"/>
          <w:szCs w:val="22"/>
        </w:rPr>
      </w:pPr>
      <w:r>
        <w:rPr>
          <w:rFonts w:hint="eastAsia"/>
        </w:rPr>
        <w:t>老师</w:t>
      </w:r>
      <w:r>
        <w:rPr>
          <w:rFonts w:hint="eastAsia"/>
        </w:rPr>
        <w:t>email</w:t>
      </w:r>
      <w:r>
        <w:rPr>
          <w:rFonts w:hint="eastAsia"/>
        </w:rPr>
        <w:t>：</w:t>
      </w:r>
      <w:hyperlink r:id="rId8" w:history="1">
        <w:r w:rsidRPr="007915FD">
          <w:rPr>
            <w:rStyle w:val="affa"/>
            <w:rFonts w:eastAsia="宋体" w:cs="宋体"/>
            <w:sz w:val="22"/>
            <w:szCs w:val="22"/>
          </w:rPr>
          <w:t>3454@df.com</w:t>
        </w:r>
      </w:hyperlink>
    </w:p>
    <w:p w:rsidR="000B048C" w:rsidRDefault="000B048C" w:rsidP="000B048C">
      <w:pPr>
        <w:ind w:left="210" w:right="210"/>
      </w:pPr>
      <w:r w:rsidRPr="000B048C">
        <w:t>老师身份证</w:t>
      </w:r>
      <w:r>
        <w:rPr>
          <w:rFonts w:hint="eastAsia"/>
        </w:rPr>
        <w:t>：</w:t>
      </w:r>
      <w:r w:rsidRPr="000B048C">
        <w:rPr>
          <w:rFonts w:eastAsia="宋体" w:cs="宋体"/>
          <w:color w:val="1B7615"/>
          <w:sz w:val="22"/>
          <w:szCs w:val="22"/>
        </w:rPr>
        <w:t>456456456456</w:t>
      </w:r>
    </w:p>
    <w:p w:rsidR="001C7F0D" w:rsidRPr="000B048C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说明</w:t>
      </w:r>
    </w:p>
    <w:p w:rsidR="001C7F0D" w:rsidRDefault="001C7F0D" w:rsidP="001C7F0D">
      <w:pPr>
        <w:ind w:left="210" w:right="210"/>
      </w:pPr>
      <w:r>
        <w:t>如果</w:t>
      </w:r>
      <w:r>
        <w:rPr>
          <w:rFonts w:hint="eastAsia"/>
        </w:rPr>
        <w:t>没有</w:t>
      </w:r>
      <w:r>
        <w:t>老师</w:t>
      </w:r>
      <w:r>
        <w:rPr>
          <w:rFonts w:hint="eastAsia"/>
        </w:rPr>
        <w:t>，服务端</w:t>
      </w:r>
      <w:r>
        <w:t>会返回</w:t>
      </w:r>
    </w:p>
    <w:p w:rsidR="001C7F0D" w:rsidRPr="00AA6649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A6649">
        <w:rPr>
          <w:rFonts w:eastAsia="宋体" w:cs="宋体"/>
          <w:color w:val="000000"/>
          <w:sz w:val="22"/>
          <w:szCs w:val="22"/>
        </w:rPr>
        <w:t xml:space="preserve">{  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"retlist"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000000"/>
          <w:sz w:val="22"/>
          <w:szCs w:val="22"/>
        </w:rPr>
        <w:t>[],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"retcode"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F13F6"/>
          <w:sz w:val="22"/>
          <w:szCs w:val="22"/>
        </w:rPr>
        <w:t>0</w:t>
      </w:r>
      <w:r w:rsidRPr="00AA6649">
        <w:rPr>
          <w:rFonts w:eastAsia="宋体" w:cs="宋体"/>
          <w:color w:val="1F13F6"/>
          <w:sz w:val="22"/>
          <w:szCs w:val="22"/>
        </w:rPr>
        <w:br/>
      </w:r>
      <w:r w:rsidRPr="00AA6649">
        <w:rPr>
          <w:rFonts w:eastAsia="宋体" w:cs="宋体"/>
          <w:color w:val="000000"/>
          <w:sz w:val="22"/>
          <w:szCs w:val="22"/>
        </w:rPr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2"/>
        <w:ind w:right="210"/>
      </w:pPr>
      <w:r>
        <w:rPr>
          <w:rFonts w:hint="eastAsia"/>
        </w:rPr>
        <w:t>添加老师</w:t>
      </w: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:rsidR="001C7F0D" w:rsidRDefault="001C7F0D" w:rsidP="001C7F0D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="005B0CA8" w:rsidRPr="003E5D2A">
        <w:rPr>
          <w:color w:val="7030A0"/>
        </w:rPr>
        <w:t>/ci.ytesting.com/api/3school/teachers</w:t>
      </w:r>
      <w:r>
        <w:t xml:space="preserve">  HTTP/1.1</w:t>
      </w:r>
    </w:p>
    <w:p w:rsidR="001C7F0D" w:rsidRDefault="001C7F0D" w:rsidP="001C7F0D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1C7F0D" w:rsidRDefault="001C7F0D" w:rsidP="001C7F0D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1C7F0D" w:rsidRDefault="001C7F0D" w:rsidP="001C7F0D">
      <w:pPr>
        <w:ind w:left="210" w:right="210"/>
      </w:pPr>
      <w:r>
        <w:rPr>
          <w:rFonts w:hint="eastAsia"/>
        </w:rPr>
        <w:t>无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lishiming</w:t>
            </w:r>
          </w:p>
        </w:tc>
      </w:tr>
      <w:tr w:rsidR="001C7F0D" w:rsidRPr="002E0AC2" w:rsidTr="00D26E9B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lastRenderedPageBreak/>
              <w:t>subjectid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教授学科ID号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1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教授班级ID列表</w:t>
            </w:r>
            <w:r w:rsidR="00012ACF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，是json格式的字符串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="00D26E9B"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[{"id":230},{"id":231}]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邮箱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jcysdf@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123.com</w:t>
            </w:r>
          </w:p>
        </w:tc>
      </w:tr>
      <w:tr w:rsidR="00D26E9B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idcardnumber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3209251983090987899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响应语法</w:t>
      </w:r>
    </w:p>
    <w:p w:rsidR="001C7F0D" w:rsidRDefault="001C7F0D" w:rsidP="001C7F0D">
      <w:pPr>
        <w:ind w:left="210" w:right="210"/>
      </w:pPr>
      <w:r>
        <w:t>HTTP/1.1 200 OK</w:t>
      </w:r>
    </w:p>
    <w:p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响应消息体内容</w:t>
      </w:r>
    </w:p>
    <w:p w:rsidR="001C7F0D" w:rsidRPr="00523C2A" w:rsidRDefault="001C7F0D" w:rsidP="001C7F0D">
      <w:pPr>
        <w:ind w:left="210" w:right="210"/>
      </w:pP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1C7F0D" w:rsidRDefault="001C7F0D" w:rsidP="00226757">
      <w:pPr>
        <w:ind w:left="210" w:right="210"/>
      </w:pPr>
      <w:r>
        <w:t xml:space="preserve">id </w:t>
      </w:r>
      <w:r>
        <w:t>表示添加老师的</w:t>
      </w:r>
      <w:r>
        <w:t>id</w:t>
      </w:r>
      <w:r>
        <w:t>号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说明</w:t>
      </w:r>
    </w:p>
    <w:p w:rsidR="001C7F0D" w:rsidRDefault="001C7F0D" w:rsidP="001C7F0D">
      <w:pPr>
        <w:ind w:left="210" w:right="210"/>
      </w:pPr>
      <w:r>
        <w:t>如果</w:t>
      </w:r>
      <w:r>
        <w:t xml:space="preserve"> </w:t>
      </w:r>
      <w:r>
        <w:t>请求添加的老师</w:t>
      </w:r>
      <w:r>
        <w:rPr>
          <w:rFonts w:hint="eastAsia"/>
        </w:rPr>
        <w:t xml:space="preserve"> </w:t>
      </w:r>
      <w:r>
        <w:t>有同</w:t>
      </w:r>
      <w:r w:rsidR="00C1216E">
        <w:t>登录</w:t>
      </w:r>
      <w:r>
        <w:t>名的老师存在</w:t>
      </w:r>
      <w:r>
        <w:rPr>
          <w:rFonts w:hint="eastAsia"/>
        </w:rPr>
        <w:t>，</w:t>
      </w:r>
      <w:r>
        <w:t>应该返回</w:t>
      </w: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>登录名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 xml:space="preserve"> </w:t>
      </w:r>
      <w:r w:rsidR="00C1216E">
        <w:rPr>
          <w:rFonts w:eastAsia="宋体" w:cs="宋体" w:hint="eastAsia"/>
          <w:color w:val="24AA1C"/>
          <w:sz w:val="23"/>
          <w:szCs w:val="23"/>
        </w:rPr>
        <w:t>?</w:t>
      </w:r>
      <w:r w:rsidR="00C1216E">
        <w:rPr>
          <w:rFonts w:eastAsia="宋体" w:cs="宋体"/>
          <w:color w:val="24AA1C"/>
          <w:sz w:val="23"/>
          <w:szCs w:val="23"/>
        </w:rPr>
        <w:t>??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 xml:space="preserve"> 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>已经存在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805901">
      <w:pPr>
        <w:pStyle w:val="2"/>
        <w:ind w:right="210"/>
      </w:pPr>
      <w:r>
        <w:rPr>
          <w:rFonts w:hint="eastAsia"/>
        </w:rPr>
        <w:t>修改老师</w:t>
      </w:r>
    </w:p>
    <w:p w:rsidR="00805901" w:rsidRDefault="00805901" w:rsidP="00805901">
      <w:pPr>
        <w:pStyle w:val="3"/>
        <w:ind w:right="210"/>
      </w:pPr>
      <w:r w:rsidRPr="00500F80">
        <w:rPr>
          <w:rFonts w:hint="eastAsia"/>
        </w:rPr>
        <w:t>请求语法</w:t>
      </w:r>
    </w:p>
    <w:p w:rsidR="00805901" w:rsidRDefault="003C06EF" w:rsidP="00805901">
      <w:pPr>
        <w:ind w:left="210" w:right="210"/>
      </w:pPr>
      <w:r>
        <w:rPr>
          <w:highlight w:val="green"/>
        </w:rPr>
        <w:t>PU</w:t>
      </w:r>
      <w:r w:rsidR="00805901" w:rsidRPr="00C86D65">
        <w:rPr>
          <w:highlight w:val="green"/>
        </w:rPr>
        <w:t>T</w:t>
      </w:r>
      <w:r w:rsidR="00805901">
        <w:t xml:space="preserve"> </w:t>
      </w:r>
      <w:r w:rsidR="00805901" w:rsidRPr="00805901">
        <w:rPr>
          <w:color w:val="7030A0"/>
        </w:rPr>
        <w:t>/ci.ytesting.com/api/3school/teachers/&lt;teacherid&gt;</w:t>
      </w:r>
      <w:r w:rsidR="00805901">
        <w:t xml:space="preserve">  HTTP/1.1</w:t>
      </w:r>
    </w:p>
    <w:p w:rsidR="00805901" w:rsidRDefault="00805901" w:rsidP="00805901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805901" w:rsidRDefault="00805901" w:rsidP="00805901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805901" w:rsidRDefault="00805901" w:rsidP="00805901">
      <w:pPr>
        <w:ind w:left="210" w:right="210"/>
      </w:pPr>
    </w:p>
    <w:p w:rsidR="006C207C" w:rsidRDefault="006C207C" w:rsidP="006C207C">
      <w:pPr>
        <w:pStyle w:val="3"/>
        <w:ind w:right="210"/>
      </w:pPr>
      <w:r>
        <w:rPr>
          <w:rFonts w:hint="eastAsia"/>
        </w:rPr>
        <w:lastRenderedPageBreak/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6C207C" w:rsidRPr="002E0AC2" w:rsidTr="00242843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6C207C" w:rsidRPr="002E0AC2" w:rsidTr="00242843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teacherid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7C" w:rsidRPr="002E0AC2" w:rsidRDefault="00634C92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要修改</w:t>
            </w:r>
            <w:r w:rsidR="006C207C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老师的ID号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207C" w:rsidRPr="002E0AC2" w:rsidRDefault="006C207C" w:rsidP="0024284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05901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FA0454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modify</w:t>
            </w:r>
          </w:p>
        </w:tc>
      </w:tr>
      <w:tr w:rsidR="00805901" w:rsidRPr="002E0AC2" w:rsidTr="00FA0454">
        <w:trPr>
          <w:trHeight w:val="54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FA0454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subjectid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5901" w:rsidRPr="002E0AC2" w:rsidRDefault="003406E6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教授学科ID号</w:t>
            </w:r>
          </w:p>
          <w:p w:rsidR="00051C7F" w:rsidRPr="002E0AC2" w:rsidRDefault="00051C7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如果修改学科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必须提供classlist参数信息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教授班级ID列表</w:t>
            </w:r>
            <w:r w:rsidR="00012ACF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，是json格式的字符串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 xml:space="preserve"> [{"id":230},{"id":231}]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3406E6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邮箱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jcysdf@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123.com</w:t>
            </w:r>
          </w:p>
        </w:tc>
      </w:tr>
      <w:tr w:rsidR="00805901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idcardnumber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3209251983090987899</w:t>
            </w:r>
          </w:p>
        </w:tc>
      </w:tr>
    </w:tbl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>
        <w:t>响应语法</w:t>
      </w:r>
    </w:p>
    <w:p w:rsidR="00805901" w:rsidRDefault="00805901" w:rsidP="00805901">
      <w:pPr>
        <w:ind w:left="210" w:right="210"/>
      </w:pPr>
      <w:r>
        <w:t>HTTP/1.1 200 OK</w:t>
      </w:r>
    </w:p>
    <w:p w:rsidR="00805901" w:rsidRDefault="00805901" w:rsidP="00805901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>
        <w:t>响应消息体内容</w:t>
      </w:r>
    </w:p>
    <w:p w:rsidR="00805901" w:rsidRPr="00523C2A" w:rsidRDefault="00805901" w:rsidP="00805901">
      <w:pPr>
        <w:ind w:left="210" w:right="210"/>
      </w:pPr>
    </w:p>
    <w:p w:rsidR="00012ACF" w:rsidRPr="00523C2A" w:rsidRDefault="00012ACF" w:rsidP="00012AC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retcode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05901" w:rsidRDefault="00805901" w:rsidP="00805901">
      <w:pPr>
        <w:ind w:left="210" w:right="210"/>
      </w:pPr>
    </w:p>
    <w:p w:rsidR="00805901" w:rsidRDefault="00805901" w:rsidP="00805901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05901" w:rsidRDefault="00805901" w:rsidP="00805901">
      <w:pPr>
        <w:ind w:left="210" w:right="210"/>
      </w:pPr>
    </w:p>
    <w:p w:rsidR="00805901" w:rsidRDefault="00805901" w:rsidP="00805901">
      <w:pPr>
        <w:pStyle w:val="3"/>
        <w:ind w:right="210"/>
      </w:pPr>
      <w:r>
        <w:t>说明</w:t>
      </w:r>
    </w:p>
    <w:p w:rsidR="00805901" w:rsidRDefault="00805901" w:rsidP="001C7F0D">
      <w:pPr>
        <w:ind w:left="210" w:right="210"/>
      </w:pPr>
    </w:p>
    <w:p w:rsidR="007A678D" w:rsidRDefault="007A678D" w:rsidP="007A678D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指明的老师不存在</w:t>
      </w:r>
      <w:r>
        <w:rPr>
          <w:rFonts w:hint="eastAsia"/>
        </w:rPr>
        <w:t>，</w:t>
      </w:r>
      <w:r>
        <w:t>应该返回</w:t>
      </w:r>
    </w:p>
    <w:p w:rsidR="007A678D" w:rsidRPr="00523C2A" w:rsidRDefault="007A678D" w:rsidP="007A678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895CF0"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lastRenderedPageBreak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>
        <w:rPr>
          <w:rFonts w:eastAsia="宋体" w:cs="宋体" w:hint="eastAsia"/>
          <w:color w:val="24AA1C"/>
          <w:sz w:val="23"/>
          <w:szCs w:val="23"/>
        </w:rPr>
        <w:t>老师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805901" w:rsidRDefault="00805901" w:rsidP="001C7F0D">
      <w:pPr>
        <w:ind w:left="210" w:right="210"/>
      </w:pPr>
    </w:p>
    <w:p w:rsidR="001C7F0D" w:rsidRDefault="001C7F0D" w:rsidP="001C7F0D">
      <w:pPr>
        <w:pStyle w:val="2"/>
        <w:ind w:right="210"/>
      </w:pPr>
      <w:r>
        <w:rPr>
          <w:rFonts w:hint="eastAsia"/>
        </w:rPr>
        <w:t>删除老师</w:t>
      </w: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:rsidR="001C7F0D" w:rsidRDefault="001C7F0D" w:rsidP="001C7F0D">
      <w:pPr>
        <w:ind w:left="210" w:right="210"/>
      </w:pPr>
      <w:r w:rsidRPr="004163D4">
        <w:rPr>
          <w:highlight w:val="green"/>
        </w:rPr>
        <w:t>DELETE</w:t>
      </w:r>
      <w:r>
        <w:t xml:space="preserve"> </w:t>
      </w:r>
      <w:r w:rsidRPr="00805901">
        <w:rPr>
          <w:color w:val="7030A0"/>
        </w:rPr>
        <w:t>/ci.ytesting.com/api/3school/</w:t>
      </w:r>
      <w:r w:rsidR="00B75E91" w:rsidRPr="00805901">
        <w:rPr>
          <w:color w:val="7030A0"/>
        </w:rPr>
        <w:t>teachers</w:t>
      </w:r>
      <w:r w:rsidRPr="00805901">
        <w:rPr>
          <w:color w:val="7030A0"/>
        </w:rPr>
        <w:t>/&lt;</w:t>
      </w:r>
      <w:r w:rsidR="00805901" w:rsidRPr="00805901">
        <w:rPr>
          <w:color w:val="7030A0"/>
        </w:rPr>
        <w:t>teacher</w:t>
      </w:r>
      <w:r w:rsidRPr="00805901">
        <w:rPr>
          <w:color w:val="7030A0"/>
        </w:rPr>
        <w:t>id&gt;</w:t>
      </w:r>
      <w:r>
        <w:t xml:space="preserve">  HTTP/1.1</w:t>
      </w:r>
    </w:p>
    <w:p w:rsidR="001C7F0D" w:rsidRDefault="001C7F0D" w:rsidP="001C7F0D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1C7F0D" w:rsidRDefault="001C7F0D" w:rsidP="001C7F0D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805901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teacherid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要删除老师的ID号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响应语法</w:t>
      </w:r>
    </w:p>
    <w:p w:rsidR="001C7F0D" w:rsidRDefault="001C7F0D" w:rsidP="001C7F0D">
      <w:pPr>
        <w:ind w:left="210" w:right="210"/>
      </w:pPr>
      <w:r>
        <w:t>HTTP/1.1 200 OK</w:t>
      </w:r>
    </w:p>
    <w:p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响应消息体内容</w:t>
      </w:r>
    </w:p>
    <w:p w:rsidR="001C7F0D" w:rsidRPr="00523C2A" w:rsidRDefault="001C7F0D" w:rsidP="001C7F0D">
      <w:pPr>
        <w:ind w:left="210" w:right="210"/>
      </w:pP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1C7F0D" w:rsidRDefault="001C7F0D" w:rsidP="001C7F0D">
      <w:pPr>
        <w:ind w:left="210" w:right="210"/>
      </w:pPr>
    </w:p>
    <w:p w:rsidR="001C7F0D" w:rsidRDefault="001C7F0D" w:rsidP="001C7F0D">
      <w:pPr>
        <w:ind w:left="210" w:right="210"/>
      </w:pPr>
    </w:p>
    <w:p w:rsidR="001C7F0D" w:rsidRDefault="001C7F0D" w:rsidP="001C7F0D">
      <w:pPr>
        <w:pStyle w:val="3"/>
        <w:ind w:right="210"/>
      </w:pPr>
      <w:r>
        <w:t>说明</w:t>
      </w:r>
    </w:p>
    <w:p w:rsidR="001C7F0D" w:rsidRDefault="001C7F0D" w:rsidP="001C7F0D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指明的老师不存在</w:t>
      </w:r>
      <w:r>
        <w:rPr>
          <w:rFonts w:hint="eastAsia"/>
        </w:rPr>
        <w:t>，</w:t>
      </w:r>
      <w:r>
        <w:t>应该返回</w:t>
      </w:r>
    </w:p>
    <w:p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lastRenderedPageBreak/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>
        <w:rPr>
          <w:rFonts w:eastAsia="宋体" w:cs="宋体" w:hint="eastAsia"/>
          <w:color w:val="24AA1C"/>
          <w:sz w:val="23"/>
          <w:szCs w:val="23"/>
        </w:rPr>
        <w:t>老师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1C7F0D" w:rsidRDefault="001C7F0D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523C2A">
      <w:pPr>
        <w:ind w:left="210" w:right="210"/>
      </w:pPr>
    </w:p>
    <w:p w:rsidR="0070510B" w:rsidRDefault="0070510B" w:rsidP="0070510B">
      <w:pPr>
        <w:pStyle w:val="1"/>
        <w:ind w:right="210"/>
      </w:pPr>
      <w:bookmarkStart w:id="0" w:name="_GoBack"/>
      <w:bookmarkEnd w:id="0"/>
      <w:r>
        <w:rPr>
          <w:rFonts w:hint="eastAsia"/>
        </w:rPr>
        <w:t>学生操作</w:t>
      </w:r>
    </w:p>
    <w:p w:rsidR="0070510B" w:rsidRDefault="0070510B" w:rsidP="0070510B">
      <w:pPr>
        <w:pStyle w:val="2"/>
        <w:ind w:right="210"/>
      </w:pPr>
      <w:r>
        <w:rPr>
          <w:rFonts w:hint="eastAsia"/>
        </w:rPr>
        <w:t>列出学生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70510B" w:rsidP="0070510B">
      <w:pPr>
        <w:ind w:left="210" w:right="210"/>
      </w:pPr>
      <w:r>
        <w:rPr>
          <w:highlight w:val="green"/>
        </w:rPr>
        <w:t>GET</w:t>
      </w:r>
      <w:r>
        <w:t xml:space="preserve"> </w:t>
      </w:r>
      <w:r w:rsidRPr="0070510B">
        <w:rPr>
          <w:color w:val="7030A0"/>
          <w:sz w:val="20"/>
        </w:rPr>
        <w:t>/ci.ytesting.com/api/3school/students</w:t>
      </w:r>
      <w:r w:rsidRPr="0070510B">
        <w:rPr>
          <w:sz w:val="20"/>
        </w:rPr>
        <w:t>?</w:t>
      </w:r>
      <w:r w:rsidRPr="0070510B">
        <w:rPr>
          <w:color w:val="2F5496" w:themeColor="accent5" w:themeShade="BF"/>
          <w:sz w:val="20"/>
        </w:rPr>
        <w:t>vcode=&lt;vcode&gt;</w:t>
      </w:r>
      <w:r w:rsidRPr="0070510B">
        <w:rPr>
          <w:sz w:val="20"/>
        </w:rPr>
        <w:t>&amp;</w:t>
      </w:r>
      <w:r w:rsidRPr="0070510B">
        <w:rPr>
          <w:color w:val="7030A0"/>
          <w:sz w:val="20"/>
        </w:rPr>
        <w:t>action=search_with_pagenation</w:t>
      </w:r>
      <w:r w:rsidRPr="0070510B">
        <w:rPr>
          <w:sz w:val="20"/>
        </w:rPr>
        <w:t>&amp;</w:t>
      </w:r>
      <w:r w:rsidRPr="0070510B">
        <w:rPr>
          <w:color w:val="FF0000"/>
          <w:sz w:val="20"/>
        </w:rPr>
        <w:t>page=&lt;</w:t>
      </w:r>
      <w:r>
        <w:rPr>
          <w:rFonts w:hint="eastAsia"/>
          <w:color w:val="FF0000"/>
          <w:sz w:val="20"/>
        </w:rPr>
        <w:t>pagenum</w:t>
      </w:r>
      <w:r w:rsidRPr="0070510B">
        <w:rPr>
          <w:color w:val="FF0000"/>
          <w:sz w:val="20"/>
        </w:rPr>
        <w:t>&gt;</w:t>
      </w:r>
      <w:r>
        <w:t xml:space="preserve"> 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70510B" w:rsidRDefault="0070510B" w:rsidP="0070510B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7B580A">
              <w:rPr>
                <w:color w:val="FF0000"/>
              </w:rPr>
              <w:t>search_with_pagenation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p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A43018" w:rsidRDefault="00A43018" w:rsidP="00A430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43018">
        <w:rPr>
          <w:rFonts w:eastAsia="宋体" w:cs="宋体"/>
          <w:color w:val="000000"/>
          <w:sz w:val="22"/>
          <w:szCs w:val="22"/>
        </w:rPr>
        <w:t>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1B7615"/>
          <w:sz w:val="22"/>
          <w:szCs w:val="22"/>
        </w:rPr>
        <w:t>"retcode"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0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1B7615"/>
          <w:sz w:val="22"/>
          <w:szCs w:val="22"/>
        </w:rPr>
        <w:t>"retlist"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000000"/>
          <w:sz w:val="22"/>
          <w:szCs w:val="22"/>
        </w:rPr>
        <w:t>[</w:t>
      </w:r>
      <w:r w:rsidRPr="00A43018">
        <w:rPr>
          <w:rFonts w:eastAsia="宋体" w:cs="宋体"/>
          <w:color w:val="000000"/>
          <w:sz w:val="22"/>
          <w:szCs w:val="22"/>
        </w:rPr>
        <w:br/>
      </w:r>
      <w:r w:rsidRPr="00A43018">
        <w:rPr>
          <w:rFonts w:eastAsia="宋体" w:cs="宋体"/>
          <w:color w:val="000000"/>
          <w:sz w:val="22"/>
          <w:szCs w:val="22"/>
        </w:rPr>
        <w:lastRenderedPageBreak/>
        <w:t xml:space="preserve">        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"classid"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"realname"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33"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"phonenumber"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"13433335569"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174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"classid"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"lxoz002"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"realname"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34"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"phonenumber"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"13433335560"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175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="00B86D6B">
        <w:rPr>
          <w:rFonts w:eastAsia="宋体" w:cs="宋体"/>
          <w:color w:val="000000"/>
          <w:sz w:val="22"/>
          <w:szCs w:val="22"/>
        </w:rPr>
        <w:t>]</w:t>
      </w:r>
    </w:p>
    <w:p w:rsidR="00A43018" w:rsidRPr="00A43018" w:rsidRDefault="00A43018" w:rsidP="00A430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 w:firstLineChars="200" w:firstLine="440"/>
        <w:jc w:val="left"/>
        <w:rPr>
          <w:rFonts w:eastAsia="宋体" w:cs="宋体"/>
          <w:color w:val="000000"/>
          <w:sz w:val="22"/>
          <w:szCs w:val="22"/>
        </w:rPr>
      </w:pPr>
      <w:r w:rsidRPr="00A43018">
        <w:rPr>
          <w:rFonts w:eastAsia="宋体" w:cs="宋体"/>
          <w:color w:val="1F13F6"/>
          <w:sz w:val="22"/>
          <w:szCs w:val="22"/>
        </w:rPr>
        <w:br/>
      </w:r>
      <w:r w:rsidRPr="00A43018">
        <w:rPr>
          <w:rFonts w:eastAsia="宋体" w:cs="宋体"/>
          <w:color w:val="000000"/>
          <w:sz w:val="22"/>
          <w:szCs w:val="22"/>
        </w:rPr>
        <w:t>}</w:t>
      </w:r>
    </w:p>
    <w:p w:rsidR="0070510B" w:rsidRPr="00A43018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70510B" w:rsidRDefault="0070510B" w:rsidP="0070510B">
      <w:pPr>
        <w:ind w:left="210" w:right="210"/>
      </w:pPr>
      <w:r>
        <w:t xml:space="preserve">retlist </w:t>
      </w:r>
      <w:r>
        <w:t>里面为该</w:t>
      </w:r>
      <w:r w:rsidR="00A43018">
        <w:t>页学生</w:t>
      </w:r>
      <w:r>
        <w:t>的列表</w:t>
      </w:r>
      <w:r>
        <w:rPr>
          <w:rFonts w:hint="eastAsia"/>
        </w:rPr>
        <w:t>，每个元素代表一个</w:t>
      </w:r>
      <w:r w:rsidR="00A43018">
        <w:rPr>
          <w:rFonts w:hint="eastAsia"/>
        </w:rPr>
        <w:t>学生</w:t>
      </w:r>
      <w:r>
        <w:rPr>
          <w:rFonts w:hint="eastAsia"/>
        </w:rPr>
        <w:t>的信息。</w:t>
      </w:r>
    </w:p>
    <w:p w:rsidR="0070510B" w:rsidRDefault="0070510B" w:rsidP="0070510B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:rsidR="0070510B" w:rsidRDefault="00A43018" w:rsidP="0070510B">
      <w:pPr>
        <w:ind w:left="210" w:right="210"/>
      </w:pPr>
      <w:r w:rsidRPr="00A43018">
        <w:rPr>
          <w:rFonts w:eastAsia="宋体" w:cs="宋体"/>
          <w:color w:val="000000"/>
          <w:sz w:val="22"/>
          <w:szCs w:val="22"/>
        </w:rPr>
        <w:t>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"classid"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="00894F92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color w:val="1B7615"/>
          <w:sz w:val="22"/>
          <w:szCs w:val="22"/>
        </w:rPr>
        <w:t>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"realname"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33"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"phonenumber"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"13433335569"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174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},</w:t>
      </w:r>
      <w:r w:rsidRPr="00A43018">
        <w:rPr>
          <w:rFonts w:eastAsia="宋体" w:cs="宋体"/>
          <w:color w:val="000000"/>
          <w:sz w:val="22"/>
          <w:szCs w:val="22"/>
        </w:rPr>
        <w:br/>
      </w:r>
      <w:r w:rsidR="0070510B">
        <w:rPr>
          <w:rFonts w:hint="eastAsia"/>
        </w:rPr>
        <w:t>如上内容表示，</w:t>
      </w:r>
      <w:r w:rsidR="0070510B">
        <w:rPr>
          <w:rFonts w:hint="eastAsia"/>
        </w:rPr>
        <w:t xml:space="preserve"> </w:t>
      </w:r>
      <w:r>
        <w:rPr>
          <w:rFonts w:hint="eastAsia"/>
        </w:rPr>
        <w:t>该学生</w:t>
      </w:r>
      <w:r w:rsidR="0070510B">
        <w:rPr>
          <w:rFonts w:hint="eastAsia"/>
        </w:rPr>
        <w:t>的</w:t>
      </w:r>
      <w:r w:rsidR="0070510B">
        <w:rPr>
          <w:rFonts w:hint="eastAsia"/>
        </w:rPr>
        <w:t xml:space="preserve"> </w:t>
      </w:r>
    </w:p>
    <w:p w:rsidR="00A43018" w:rsidRDefault="00A43018" w:rsidP="0070510B">
      <w:pPr>
        <w:ind w:left="210" w:right="210"/>
      </w:pPr>
      <w:r>
        <w:t>班级</w:t>
      </w:r>
      <w:r>
        <w:t>ID:19</w:t>
      </w:r>
    </w:p>
    <w:p w:rsidR="0070510B" w:rsidRDefault="0070510B" w:rsidP="00894F92">
      <w:pPr>
        <w:ind w:left="210" w:right="210"/>
      </w:pPr>
      <w:r>
        <w:t>登录名</w:t>
      </w:r>
      <w:r>
        <w:rPr>
          <w:rFonts w:hint="eastAsia"/>
        </w:rPr>
        <w:t>：</w:t>
      </w:r>
      <w:r w:rsidR="00A43018" w:rsidRPr="00A43018">
        <w:rPr>
          <w:rFonts w:eastAsia="宋体" w:cs="宋体"/>
          <w:color w:val="1B7615"/>
          <w:sz w:val="22"/>
          <w:szCs w:val="22"/>
        </w:rPr>
        <w:t>lxz002</w:t>
      </w:r>
    </w:p>
    <w:p w:rsidR="00A43018" w:rsidRDefault="0070510B" w:rsidP="00A43018">
      <w:pPr>
        <w:ind w:left="210" w:right="210"/>
      </w:pPr>
      <w:r>
        <w:t>真实姓名</w:t>
      </w:r>
      <w:r>
        <w:rPr>
          <w:rFonts w:hint="eastAsia"/>
        </w:rPr>
        <w:t>：</w:t>
      </w:r>
      <w:r w:rsidR="00A43018"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="00A43018" w:rsidRPr="00A43018">
        <w:rPr>
          <w:rFonts w:eastAsia="宋体" w:cs="宋体"/>
          <w:color w:val="1B7615"/>
          <w:sz w:val="22"/>
          <w:szCs w:val="22"/>
        </w:rPr>
        <w:t>33</w:t>
      </w:r>
    </w:p>
    <w:p w:rsidR="0070510B" w:rsidRDefault="00A43018" w:rsidP="00A43018">
      <w:pPr>
        <w:ind w:left="210" w:right="210"/>
        <w:rPr>
          <w:rFonts w:eastAsia="宋体" w:cs="宋体"/>
          <w:color w:val="1B7615"/>
          <w:sz w:val="22"/>
          <w:szCs w:val="22"/>
        </w:rPr>
      </w:pPr>
      <w:r>
        <w:rPr>
          <w:rFonts w:hint="eastAsia"/>
        </w:rPr>
        <w:t>电话：</w:t>
      </w:r>
      <w:r w:rsidRPr="00A43018">
        <w:rPr>
          <w:rFonts w:eastAsia="宋体" w:cs="宋体"/>
          <w:color w:val="1B7615"/>
          <w:sz w:val="22"/>
          <w:szCs w:val="22"/>
        </w:rPr>
        <w:t>13433335569</w:t>
      </w:r>
    </w:p>
    <w:p w:rsidR="0070510B" w:rsidRPr="00B86D6B" w:rsidRDefault="00A43018" w:rsidP="0070510B">
      <w:pPr>
        <w:ind w:left="210" w:right="210"/>
      </w:pPr>
      <w:r w:rsidRPr="00B86D6B">
        <w:rPr>
          <w:rFonts w:hint="eastAsia"/>
        </w:rPr>
        <w:t>学生</w:t>
      </w:r>
      <w:r w:rsidRPr="00B86D6B">
        <w:rPr>
          <w:rFonts w:hint="eastAsia"/>
        </w:rPr>
        <w:t>ID</w:t>
      </w:r>
      <w:r w:rsidR="0070510B" w:rsidRPr="00B86D6B">
        <w:rPr>
          <w:rFonts w:hint="eastAsia"/>
        </w:rPr>
        <w:t>：</w:t>
      </w:r>
      <w:r w:rsidRPr="00B86D6B">
        <w:t>174</w:t>
      </w:r>
    </w:p>
    <w:p w:rsidR="0070510B" w:rsidRPr="000B048C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说明</w:t>
      </w:r>
    </w:p>
    <w:p w:rsidR="0070510B" w:rsidRDefault="0070510B" w:rsidP="0070510B">
      <w:pPr>
        <w:ind w:left="210" w:right="210"/>
      </w:pPr>
      <w:r>
        <w:t>如果</w:t>
      </w:r>
      <w:r>
        <w:rPr>
          <w:rFonts w:hint="eastAsia"/>
        </w:rPr>
        <w:t>没有</w:t>
      </w:r>
      <w:r w:rsidR="00A43018">
        <w:rPr>
          <w:rFonts w:hint="eastAsia"/>
        </w:rPr>
        <w:t>学生</w:t>
      </w:r>
      <w:r>
        <w:rPr>
          <w:rFonts w:hint="eastAsia"/>
        </w:rPr>
        <w:t>，服务端</w:t>
      </w:r>
      <w:r>
        <w:t>会返回</w:t>
      </w:r>
    </w:p>
    <w:p w:rsidR="008356AD" w:rsidRPr="008356AD" w:rsidRDefault="008356AD" w:rsidP="008356A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8356AD">
        <w:rPr>
          <w:rFonts w:eastAsia="宋体" w:cs="宋体"/>
          <w:color w:val="000000"/>
          <w:sz w:val="22"/>
          <w:szCs w:val="22"/>
        </w:rPr>
        <w:t>{</w:t>
      </w:r>
      <w:r w:rsidRPr="008356AD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8356AD">
        <w:rPr>
          <w:rFonts w:eastAsia="宋体" w:cs="宋体"/>
          <w:color w:val="1B7615"/>
          <w:sz w:val="22"/>
          <w:szCs w:val="22"/>
        </w:rPr>
        <w:t>"retlist"</w:t>
      </w:r>
      <w:r w:rsidRPr="008356AD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8356AD">
        <w:rPr>
          <w:rFonts w:eastAsia="宋体" w:cs="宋体"/>
          <w:color w:val="000000"/>
          <w:sz w:val="22"/>
          <w:szCs w:val="22"/>
        </w:rPr>
        <w:t>[],</w:t>
      </w:r>
      <w:r w:rsidRPr="008356AD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8356AD">
        <w:rPr>
          <w:rFonts w:eastAsia="宋体" w:cs="宋体"/>
          <w:color w:val="1B7615"/>
          <w:sz w:val="22"/>
          <w:szCs w:val="22"/>
        </w:rPr>
        <w:t>"retcode"</w:t>
      </w:r>
      <w:r w:rsidRPr="008356AD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8356AD">
        <w:rPr>
          <w:rFonts w:eastAsia="宋体" w:cs="宋体"/>
          <w:color w:val="1F13F6"/>
          <w:sz w:val="22"/>
          <w:szCs w:val="22"/>
        </w:rPr>
        <w:t>0</w:t>
      </w:r>
      <w:r w:rsidRPr="008356AD">
        <w:rPr>
          <w:rFonts w:eastAsia="宋体" w:cs="宋体"/>
          <w:color w:val="000000"/>
          <w:sz w:val="22"/>
          <w:szCs w:val="22"/>
        </w:rPr>
        <w:t>,</w:t>
      </w:r>
      <w:r w:rsidR="00B86D6B" w:rsidRPr="008356AD">
        <w:rPr>
          <w:rFonts w:eastAsia="宋体" w:cs="宋体"/>
          <w:color w:val="1F13F6"/>
          <w:sz w:val="22"/>
          <w:szCs w:val="22"/>
        </w:rPr>
        <w:t xml:space="preserve"> </w:t>
      </w:r>
      <w:r w:rsidRPr="008356AD">
        <w:rPr>
          <w:rFonts w:eastAsia="宋体" w:cs="宋体"/>
          <w:color w:val="1F13F6"/>
          <w:sz w:val="22"/>
          <w:szCs w:val="22"/>
        </w:rPr>
        <w:br/>
      </w:r>
      <w:r w:rsidRPr="008356AD">
        <w:rPr>
          <w:rFonts w:eastAsia="宋体" w:cs="宋体"/>
          <w:color w:val="000000"/>
          <w:sz w:val="22"/>
          <w:szCs w:val="22"/>
        </w:rPr>
        <w:t>}</w:t>
      </w:r>
    </w:p>
    <w:p w:rsidR="0070510B" w:rsidRPr="008356AD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A43018" w:rsidP="0070510B">
      <w:pPr>
        <w:pStyle w:val="2"/>
        <w:ind w:right="210"/>
      </w:pPr>
      <w:r>
        <w:rPr>
          <w:rFonts w:hint="eastAsia"/>
        </w:rPr>
        <w:lastRenderedPageBreak/>
        <w:t>添加学生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70510B" w:rsidP="0070510B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Pr="003E5D2A">
        <w:rPr>
          <w:color w:val="7030A0"/>
        </w:rPr>
        <w:t>/ci.ytesting.com/api/3school/</w:t>
      </w:r>
      <w:r w:rsidR="00257C1D" w:rsidRPr="0070510B">
        <w:rPr>
          <w:color w:val="7030A0"/>
          <w:sz w:val="20"/>
        </w:rPr>
        <w:t>students</w:t>
      </w:r>
      <w:r>
        <w:t xml:space="preserve">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yuchigong</w:t>
            </w:r>
          </w:p>
        </w:tc>
      </w:tr>
      <w:tr w:rsidR="0070510B" w:rsidRPr="002E0AC2" w:rsidTr="00257C1D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尉迟恭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gradeid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  <w:r w:rsidR="0070510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8356A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5</w:t>
            </w:r>
          </w:p>
        </w:tc>
      </w:tr>
      <w:tr w:rsidR="008356AD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6AD" w:rsidRPr="00D26E9B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class</w:t>
            </w:r>
            <w:r w:rsidRP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56AD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6AD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班级ID号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56AD" w:rsidRPr="002E0AC2" w:rsidRDefault="008356AD" w:rsidP="008356A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199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D26E9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8356AD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F63E1E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97711F" w:rsidRDefault="0070510B" w:rsidP="00E37A45">
      <w:pPr>
        <w:ind w:left="210" w:right="210"/>
      </w:pPr>
      <w:r>
        <w:t xml:space="preserve">id </w:t>
      </w:r>
      <w:r>
        <w:t>表示添加</w:t>
      </w:r>
      <w:r w:rsidR="0097711F">
        <w:rPr>
          <w:rFonts w:hint="eastAsia"/>
        </w:rPr>
        <w:t>学生</w:t>
      </w:r>
      <w:r>
        <w:t>的</w:t>
      </w:r>
      <w:r>
        <w:t>id</w:t>
      </w:r>
      <w:r>
        <w:t>号</w:t>
      </w:r>
    </w:p>
    <w:p w:rsidR="0070510B" w:rsidRPr="0097711F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lastRenderedPageBreak/>
        <w:t>说明</w:t>
      </w:r>
    </w:p>
    <w:p w:rsidR="0070510B" w:rsidRDefault="0070510B" w:rsidP="0070510B">
      <w:pPr>
        <w:ind w:left="210" w:right="210"/>
      </w:pPr>
      <w:r>
        <w:t>如果</w:t>
      </w:r>
      <w:r>
        <w:t xml:space="preserve"> </w:t>
      </w:r>
      <w:r>
        <w:t>请求添加的</w:t>
      </w:r>
      <w:r w:rsidR="005A04FE">
        <w:rPr>
          <w:rFonts w:hint="eastAsia"/>
        </w:rPr>
        <w:t>学生</w:t>
      </w:r>
      <w:r>
        <w:rPr>
          <w:rFonts w:hint="eastAsia"/>
        </w:rPr>
        <w:t xml:space="preserve"> </w:t>
      </w:r>
      <w:r>
        <w:t>有同登录名的</w:t>
      </w:r>
      <w:r w:rsidR="005A04FE">
        <w:t>学生</w:t>
      </w:r>
      <w:r>
        <w:t>存在</w:t>
      </w:r>
      <w:r>
        <w:rPr>
          <w:rFonts w:hint="eastAsia"/>
        </w:rPr>
        <w:t>，</w:t>
      </w:r>
      <w:r>
        <w:t>应该返回</w:t>
      </w: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登录名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`</w:t>
      </w:r>
      <w:r w:rsidR="005A04FE">
        <w:rPr>
          <w:rFonts w:eastAsia="宋体" w:cs="宋体" w:hint="eastAsia"/>
          <w:color w:val="24AA1C"/>
          <w:sz w:val="23"/>
          <w:szCs w:val="23"/>
        </w:rPr>
        <w:t>?</w:t>
      </w:r>
      <w:r w:rsidR="005A04FE">
        <w:rPr>
          <w:rFonts w:eastAsia="宋体" w:cs="宋体"/>
          <w:color w:val="24AA1C"/>
          <w:sz w:val="23"/>
          <w:szCs w:val="23"/>
        </w:rPr>
        <w:t>??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`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已经存在，请换一个登录名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8356AD" w:rsidP="0070510B">
      <w:pPr>
        <w:pStyle w:val="2"/>
        <w:ind w:right="210"/>
      </w:pPr>
      <w:r>
        <w:rPr>
          <w:rFonts w:hint="eastAsia"/>
        </w:rPr>
        <w:t>修改学生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3C06EF" w:rsidP="0070510B">
      <w:pPr>
        <w:ind w:left="210" w:right="210"/>
      </w:pPr>
      <w:r>
        <w:rPr>
          <w:highlight w:val="green"/>
        </w:rPr>
        <w:t>PU</w:t>
      </w:r>
      <w:r w:rsidR="0070510B" w:rsidRPr="00C86D65">
        <w:rPr>
          <w:highlight w:val="green"/>
        </w:rPr>
        <w:t>T</w:t>
      </w:r>
      <w:r w:rsidR="0070510B">
        <w:t xml:space="preserve"> </w:t>
      </w:r>
      <w:r w:rsidR="0070510B" w:rsidRPr="00805901">
        <w:rPr>
          <w:color w:val="7030A0"/>
        </w:rPr>
        <w:t>/ci.ytesting.com/api/3school/</w:t>
      </w:r>
      <w:r w:rsidR="00257C1D" w:rsidRPr="0070510B">
        <w:rPr>
          <w:color w:val="7030A0"/>
          <w:sz w:val="20"/>
        </w:rPr>
        <w:t>students</w:t>
      </w:r>
      <w:r w:rsidR="0070510B" w:rsidRPr="00805901">
        <w:rPr>
          <w:color w:val="7030A0"/>
        </w:rPr>
        <w:t>/&lt;</w:t>
      </w:r>
      <w:r w:rsidR="00257C1D">
        <w:rPr>
          <w:color w:val="7030A0"/>
          <w:sz w:val="20"/>
        </w:rPr>
        <w:t>student</w:t>
      </w:r>
      <w:r w:rsidR="0070510B" w:rsidRPr="00805901">
        <w:rPr>
          <w:color w:val="7030A0"/>
        </w:rPr>
        <w:t>id&gt;</w:t>
      </w:r>
      <w:r w:rsidR="0070510B">
        <w:t xml:space="preserve">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p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modify</w:t>
            </w:r>
          </w:p>
        </w:tc>
      </w:tr>
      <w:tr w:rsidR="0070510B" w:rsidRPr="002E0AC2" w:rsidTr="00257C1D">
        <w:trPr>
          <w:trHeight w:val="54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D26E9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012ACF">
        <w:rPr>
          <w:rFonts w:eastAsia="宋体" w:cs="宋体" w:hint="eastAsia"/>
          <w:color w:val="24AA1C"/>
          <w:sz w:val="23"/>
          <w:szCs w:val="23"/>
        </w:rPr>
        <w:t>retcode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012ACF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说明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 w:rsidR="003C06EF">
        <w:t>指明的学生</w:t>
      </w:r>
      <w:r>
        <w:t>不存在</w:t>
      </w:r>
      <w:r>
        <w:rPr>
          <w:rFonts w:hint="eastAsia"/>
        </w:rPr>
        <w:t>，</w:t>
      </w:r>
      <w:r>
        <w:t>应该返回</w:t>
      </w: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012ACF"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 w:rsidR="00012ACF" w:rsidRPr="00012ACF">
        <w:rPr>
          <w:rFonts w:eastAsia="宋体" w:cs="宋体" w:hint="eastAsia"/>
          <w:color w:val="24AA1C"/>
          <w:sz w:val="23"/>
          <w:szCs w:val="23"/>
        </w:rPr>
        <w:t>学生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8356AD" w:rsidP="0070510B">
      <w:pPr>
        <w:pStyle w:val="2"/>
        <w:ind w:right="210"/>
      </w:pPr>
      <w:r>
        <w:rPr>
          <w:rFonts w:hint="eastAsia"/>
        </w:rPr>
        <w:t>删除学生</w:t>
      </w: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:rsidR="0070510B" w:rsidRDefault="0070510B" w:rsidP="0070510B">
      <w:pPr>
        <w:ind w:left="210" w:right="210"/>
      </w:pPr>
      <w:r w:rsidRPr="004163D4">
        <w:rPr>
          <w:highlight w:val="green"/>
        </w:rPr>
        <w:t>DELETE</w:t>
      </w:r>
      <w:r>
        <w:t xml:space="preserve"> </w:t>
      </w:r>
      <w:r w:rsidRPr="00805901">
        <w:rPr>
          <w:color w:val="7030A0"/>
        </w:rPr>
        <w:t>/ci.ytesting.com/api/3school/</w:t>
      </w:r>
      <w:r w:rsidR="00012ACF" w:rsidRPr="0070510B">
        <w:rPr>
          <w:color w:val="7030A0"/>
          <w:sz w:val="20"/>
        </w:rPr>
        <w:t>students</w:t>
      </w:r>
      <w:r w:rsidRPr="00805901">
        <w:rPr>
          <w:color w:val="7030A0"/>
        </w:rPr>
        <w:t>/&lt;</w:t>
      </w:r>
      <w:r w:rsidR="00257C1D">
        <w:rPr>
          <w:color w:val="7030A0"/>
          <w:sz w:val="20"/>
        </w:rPr>
        <w:t>student</w:t>
      </w:r>
      <w:r w:rsidRPr="00805901">
        <w:rPr>
          <w:color w:val="7030A0"/>
        </w:rPr>
        <w:t>id&gt;</w:t>
      </w:r>
      <w:r>
        <w:t xml:space="preserve">  HTTP/1.1</w:t>
      </w:r>
    </w:p>
    <w:p w:rsidR="0070510B" w:rsidRDefault="0070510B" w:rsidP="0070510B">
      <w:pPr>
        <w:ind w:left="210" w:right="210"/>
      </w:pPr>
      <w:r>
        <w:t xml:space="preserve">Host:           </w:t>
      </w:r>
      <w:r w:rsidRPr="00500F80">
        <w:rPr>
          <w:highlight w:val="cyan"/>
        </w:rPr>
        <w:t>ci.ytesting.com</w:t>
      </w:r>
    </w:p>
    <w:p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application/x-www-form-urlencoded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rPr>
          <w:rFonts w:hint="eastAsia"/>
        </w:rPr>
        <w:t>url</w:t>
      </w:r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3C06E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color w:val="FF0000"/>
              </w:rPr>
              <w:t>student</w:t>
            </w:r>
            <w:r w:rsidR="0070510B">
              <w:rPr>
                <w:color w:val="FF0000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3C06E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要删除学生</w:t>
            </w:r>
            <w:r w:rsidR="0070510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响应语法</w:t>
      </w:r>
    </w:p>
    <w:p w:rsidR="0070510B" w:rsidRDefault="0070510B" w:rsidP="0070510B">
      <w:pPr>
        <w:ind w:left="210" w:right="210"/>
      </w:pPr>
      <w:r>
        <w:t>HTTP/1.1 200 OK</w:t>
      </w:r>
    </w:p>
    <w:p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响应消息体内容</w:t>
      </w:r>
    </w:p>
    <w:p w:rsidR="0070510B" w:rsidRPr="00523C2A" w:rsidRDefault="0070510B" w:rsidP="0070510B">
      <w:pPr>
        <w:ind w:left="210" w:right="210"/>
      </w:pPr>
    </w:p>
    <w:p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lastRenderedPageBreak/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  <w:r>
        <w:t xml:space="preserve">retcode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70510B" w:rsidRDefault="0070510B" w:rsidP="0070510B">
      <w:pPr>
        <w:ind w:left="210" w:right="210"/>
      </w:pPr>
    </w:p>
    <w:p w:rsidR="0070510B" w:rsidRDefault="0070510B" w:rsidP="0070510B">
      <w:pPr>
        <w:ind w:left="210" w:right="210"/>
      </w:pPr>
    </w:p>
    <w:p w:rsidR="0070510B" w:rsidRDefault="0070510B" w:rsidP="0070510B">
      <w:pPr>
        <w:pStyle w:val="3"/>
        <w:ind w:right="210"/>
      </w:pPr>
      <w:r>
        <w:t>说明</w:t>
      </w:r>
    </w:p>
    <w:p w:rsidR="003C06EF" w:rsidRDefault="003C06EF" w:rsidP="003C06EF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指明的学生不存在</w:t>
      </w:r>
      <w:r>
        <w:rPr>
          <w:rFonts w:hint="eastAsia"/>
        </w:rPr>
        <w:t>，</w:t>
      </w:r>
      <w:r>
        <w:t>应该返回</w:t>
      </w:r>
    </w:p>
    <w:p w:rsidR="003C06EF" w:rsidRPr="00523C2A" w:rsidRDefault="003C06EF" w:rsidP="003C06E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"retcode"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 w:rsidRPr="00012ACF">
        <w:rPr>
          <w:rFonts w:eastAsia="宋体" w:cs="宋体" w:hint="eastAsia"/>
          <w:color w:val="24AA1C"/>
          <w:sz w:val="23"/>
          <w:szCs w:val="23"/>
        </w:rPr>
        <w:t>学生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:rsidR="0070510B" w:rsidRPr="001C7F0D" w:rsidRDefault="0070510B" w:rsidP="0070510B">
      <w:pPr>
        <w:ind w:left="210" w:right="210"/>
      </w:pPr>
    </w:p>
    <w:p w:rsidR="0070510B" w:rsidRPr="0070510B" w:rsidRDefault="0070510B" w:rsidP="00523C2A">
      <w:pPr>
        <w:ind w:left="210" w:right="210"/>
      </w:pPr>
    </w:p>
    <w:sectPr w:rsidR="0070510B" w:rsidRPr="0070510B" w:rsidSect="002E0AC2">
      <w:endnotePr>
        <w:numFmt w:val="decimalFullWidth"/>
      </w:endnotePr>
      <w:pgSz w:w="14572" w:h="20639" w:code="12"/>
      <w:pgMar w:top="1440" w:right="1080" w:bottom="1440" w:left="1080" w:header="1134" w:footer="1134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D2" w:rsidRDefault="00F054D2" w:rsidP="003038FA">
      <w:pPr>
        <w:spacing w:before="0" w:after="0" w:line="240" w:lineRule="auto"/>
        <w:ind w:left="210" w:right="210"/>
      </w:pPr>
      <w:r>
        <w:separator/>
      </w:r>
    </w:p>
  </w:endnote>
  <w:endnote w:type="continuationSeparator" w:id="0">
    <w:p w:rsidR="00F054D2" w:rsidRDefault="00F054D2" w:rsidP="003038FA">
      <w:pPr>
        <w:spacing w:before="0" w:after="0"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D2" w:rsidRDefault="00F054D2" w:rsidP="003038FA">
      <w:pPr>
        <w:spacing w:before="0" w:after="0" w:line="240" w:lineRule="auto"/>
        <w:ind w:left="210" w:right="210"/>
      </w:pPr>
      <w:r>
        <w:separator/>
      </w:r>
    </w:p>
  </w:footnote>
  <w:footnote w:type="continuationSeparator" w:id="0">
    <w:p w:rsidR="00F054D2" w:rsidRDefault="00F054D2" w:rsidP="003038FA">
      <w:pPr>
        <w:spacing w:before="0" w:after="0" w:line="240" w:lineRule="auto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569"/>
    <w:multiLevelType w:val="hybridMultilevel"/>
    <w:tmpl w:val="ECBA24B0"/>
    <w:lvl w:ilvl="0" w:tplc="C90E9F26">
      <w:start w:val="1"/>
      <w:numFmt w:val="decimal"/>
      <w:lvlText w:val="%1，"/>
      <w:lvlJc w:val="left"/>
      <w:pPr>
        <w:ind w:left="68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C4274DB"/>
    <w:multiLevelType w:val="hybridMultilevel"/>
    <w:tmpl w:val="ED28B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3541B"/>
    <w:multiLevelType w:val="hybridMultilevel"/>
    <w:tmpl w:val="A8FA1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5">
    <w:nsid w:val="26C351BB"/>
    <w:multiLevelType w:val="hybridMultilevel"/>
    <w:tmpl w:val="5D1EA4F0"/>
    <w:lvl w:ilvl="0" w:tplc="2D9CF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C6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44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40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C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4B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C7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4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194FB2"/>
    <w:multiLevelType w:val="hybridMultilevel"/>
    <w:tmpl w:val="64D6D49A"/>
    <w:lvl w:ilvl="0" w:tplc="AEDA530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DE9708B"/>
    <w:multiLevelType w:val="hybridMultilevel"/>
    <w:tmpl w:val="8F7AA99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4B94CC7"/>
    <w:multiLevelType w:val="hybridMultilevel"/>
    <w:tmpl w:val="5F98DEA0"/>
    <w:lvl w:ilvl="0" w:tplc="430C7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C1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E0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A81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E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6E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83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2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70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882179"/>
    <w:multiLevelType w:val="hybridMultilevel"/>
    <w:tmpl w:val="CFBA8E10"/>
    <w:lvl w:ilvl="0" w:tplc="68FADB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8F9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8B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043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2B9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4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A7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C00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3F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8A6998"/>
    <w:multiLevelType w:val="hybridMultilevel"/>
    <w:tmpl w:val="CBE6ECD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3FF37F9A"/>
    <w:multiLevelType w:val="hybridMultilevel"/>
    <w:tmpl w:val="F094F66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40070ED3"/>
    <w:multiLevelType w:val="hybridMultilevel"/>
    <w:tmpl w:val="D730F5F8"/>
    <w:lvl w:ilvl="0" w:tplc="438E0388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14">
    <w:nsid w:val="45383DF6"/>
    <w:multiLevelType w:val="hybridMultilevel"/>
    <w:tmpl w:val="24FC547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>
    <w:nsid w:val="4FE66FB4"/>
    <w:multiLevelType w:val="hybridMultilevel"/>
    <w:tmpl w:val="E1D43590"/>
    <w:lvl w:ilvl="0" w:tplc="D4F07D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51334A24"/>
    <w:multiLevelType w:val="hybridMultilevel"/>
    <w:tmpl w:val="3474ACAC"/>
    <w:lvl w:ilvl="0" w:tplc="EC029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84F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C62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84E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48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480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4FD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34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AA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90207B"/>
    <w:multiLevelType w:val="hybridMultilevel"/>
    <w:tmpl w:val="6D92E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075C03"/>
    <w:multiLevelType w:val="hybridMultilevel"/>
    <w:tmpl w:val="4F640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B14F0A"/>
    <w:multiLevelType w:val="hybridMultilevel"/>
    <w:tmpl w:val="0D524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2823054"/>
    <w:multiLevelType w:val="hybridMultilevel"/>
    <w:tmpl w:val="1E8C3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945B37"/>
    <w:multiLevelType w:val="hybridMultilevel"/>
    <w:tmpl w:val="7C5A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90201F8"/>
    <w:multiLevelType w:val="hybridMultilevel"/>
    <w:tmpl w:val="8214B422"/>
    <w:lvl w:ilvl="0" w:tplc="04090001">
      <w:start w:val="1"/>
      <w:numFmt w:val="bullet"/>
      <w:lvlText w:val=""/>
      <w:lvlJc w:val="left"/>
      <w:pPr>
        <w:ind w:left="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24">
    <w:nsid w:val="7F646DF9"/>
    <w:multiLevelType w:val="multilevel"/>
    <w:tmpl w:val="0C2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9" w:hanging="489"/>
      </w:pPr>
      <w:rPr>
        <w:rFonts w:ascii="宋体" w:eastAsia="宋体" w:hAnsi="宋体" w:cs="Arial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21"/>
  </w:num>
  <w:num w:numId="4">
    <w:abstractNumId w:val="0"/>
  </w:num>
  <w:num w:numId="5">
    <w:abstractNumId w:val="12"/>
  </w:num>
  <w:num w:numId="6">
    <w:abstractNumId w:val="2"/>
  </w:num>
  <w:num w:numId="7">
    <w:abstractNumId w:val="24"/>
  </w:num>
  <w:num w:numId="8">
    <w:abstractNumId w:val="23"/>
  </w:num>
  <w:num w:numId="9">
    <w:abstractNumId w:val="15"/>
  </w:num>
  <w:num w:numId="10">
    <w:abstractNumId w:val="10"/>
  </w:num>
  <w:num w:numId="11">
    <w:abstractNumId w:val="5"/>
  </w:num>
  <w:num w:numId="12">
    <w:abstractNumId w:val="3"/>
  </w:num>
  <w:num w:numId="13">
    <w:abstractNumId w:val="22"/>
  </w:num>
  <w:num w:numId="14">
    <w:abstractNumId w:val="20"/>
  </w:num>
  <w:num w:numId="15">
    <w:abstractNumId w:val="1"/>
  </w:num>
  <w:num w:numId="16">
    <w:abstractNumId w:val="6"/>
  </w:num>
  <w:num w:numId="17">
    <w:abstractNumId w:val="16"/>
  </w:num>
  <w:num w:numId="18">
    <w:abstractNumId w:val="18"/>
  </w:num>
  <w:num w:numId="19">
    <w:abstractNumId w:val="9"/>
  </w:num>
  <w:num w:numId="20">
    <w:abstractNumId w:val="7"/>
  </w:num>
  <w:num w:numId="21">
    <w:abstractNumId w:val="8"/>
  </w:num>
  <w:num w:numId="22">
    <w:abstractNumId w:val="11"/>
  </w:num>
  <w:num w:numId="23">
    <w:abstractNumId w:val="14"/>
  </w:num>
  <w:num w:numId="24">
    <w:abstractNumId w:val="17"/>
  </w:num>
  <w:num w:numId="2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4"/>
    <w:rsid w:val="000009E1"/>
    <w:rsid w:val="00000C86"/>
    <w:rsid w:val="00001B5F"/>
    <w:rsid w:val="0000229D"/>
    <w:rsid w:val="00003872"/>
    <w:rsid w:val="00003EF6"/>
    <w:rsid w:val="00004967"/>
    <w:rsid w:val="00007353"/>
    <w:rsid w:val="00010201"/>
    <w:rsid w:val="00010A41"/>
    <w:rsid w:val="00011571"/>
    <w:rsid w:val="00012ACF"/>
    <w:rsid w:val="00012F4E"/>
    <w:rsid w:val="00014C3A"/>
    <w:rsid w:val="000162BE"/>
    <w:rsid w:val="0001692A"/>
    <w:rsid w:val="00020378"/>
    <w:rsid w:val="000219B0"/>
    <w:rsid w:val="00022A21"/>
    <w:rsid w:val="00022FF6"/>
    <w:rsid w:val="0002420F"/>
    <w:rsid w:val="00025104"/>
    <w:rsid w:val="00025BBD"/>
    <w:rsid w:val="000279BD"/>
    <w:rsid w:val="00027EEA"/>
    <w:rsid w:val="0003034C"/>
    <w:rsid w:val="0003094F"/>
    <w:rsid w:val="000320BD"/>
    <w:rsid w:val="00032B4F"/>
    <w:rsid w:val="00032BDC"/>
    <w:rsid w:val="00033D67"/>
    <w:rsid w:val="00034D4D"/>
    <w:rsid w:val="0003507F"/>
    <w:rsid w:val="000361A8"/>
    <w:rsid w:val="00036298"/>
    <w:rsid w:val="0003733B"/>
    <w:rsid w:val="0004057A"/>
    <w:rsid w:val="0004212F"/>
    <w:rsid w:val="00043153"/>
    <w:rsid w:val="00044069"/>
    <w:rsid w:val="000454A5"/>
    <w:rsid w:val="00046BEB"/>
    <w:rsid w:val="00046EF0"/>
    <w:rsid w:val="0005103D"/>
    <w:rsid w:val="00051C7F"/>
    <w:rsid w:val="0005281D"/>
    <w:rsid w:val="000537FC"/>
    <w:rsid w:val="0005422B"/>
    <w:rsid w:val="00054664"/>
    <w:rsid w:val="0005794B"/>
    <w:rsid w:val="000615DC"/>
    <w:rsid w:val="000616A4"/>
    <w:rsid w:val="00061CF0"/>
    <w:rsid w:val="00062BE3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1C00"/>
    <w:rsid w:val="00072449"/>
    <w:rsid w:val="000735D5"/>
    <w:rsid w:val="00073A05"/>
    <w:rsid w:val="00073B49"/>
    <w:rsid w:val="00075299"/>
    <w:rsid w:val="00075939"/>
    <w:rsid w:val="00076AB8"/>
    <w:rsid w:val="00077625"/>
    <w:rsid w:val="00077848"/>
    <w:rsid w:val="00077B39"/>
    <w:rsid w:val="0008034D"/>
    <w:rsid w:val="00080579"/>
    <w:rsid w:val="00080E37"/>
    <w:rsid w:val="00081DA2"/>
    <w:rsid w:val="0008406D"/>
    <w:rsid w:val="00084AA2"/>
    <w:rsid w:val="00086640"/>
    <w:rsid w:val="000876ED"/>
    <w:rsid w:val="00090330"/>
    <w:rsid w:val="0009044A"/>
    <w:rsid w:val="000924E3"/>
    <w:rsid w:val="00092A6D"/>
    <w:rsid w:val="00093BEF"/>
    <w:rsid w:val="00096DB0"/>
    <w:rsid w:val="000978DC"/>
    <w:rsid w:val="00097CC8"/>
    <w:rsid w:val="000A0681"/>
    <w:rsid w:val="000A11E5"/>
    <w:rsid w:val="000A2ABE"/>
    <w:rsid w:val="000A2B1D"/>
    <w:rsid w:val="000A2E38"/>
    <w:rsid w:val="000A3D65"/>
    <w:rsid w:val="000A5037"/>
    <w:rsid w:val="000A5496"/>
    <w:rsid w:val="000A595B"/>
    <w:rsid w:val="000A6241"/>
    <w:rsid w:val="000A653F"/>
    <w:rsid w:val="000A6B9D"/>
    <w:rsid w:val="000A70AF"/>
    <w:rsid w:val="000B048C"/>
    <w:rsid w:val="000B1A17"/>
    <w:rsid w:val="000B2348"/>
    <w:rsid w:val="000B278E"/>
    <w:rsid w:val="000B36A8"/>
    <w:rsid w:val="000B3B3A"/>
    <w:rsid w:val="000B4C7E"/>
    <w:rsid w:val="000B4E96"/>
    <w:rsid w:val="000B54AB"/>
    <w:rsid w:val="000B54B4"/>
    <w:rsid w:val="000B55DE"/>
    <w:rsid w:val="000B56D4"/>
    <w:rsid w:val="000B6B6F"/>
    <w:rsid w:val="000B6EF1"/>
    <w:rsid w:val="000B6F1C"/>
    <w:rsid w:val="000B6FA4"/>
    <w:rsid w:val="000B7B34"/>
    <w:rsid w:val="000C0942"/>
    <w:rsid w:val="000C0C58"/>
    <w:rsid w:val="000C2613"/>
    <w:rsid w:val="000C3CE1"/>
    <w:rsid w:val="000C4B76"/>
    <w:rsid w:val="000C55E1"/>
    <w:rsid w:val="000C6012"/>
    <w:rsid w:val="000C6936"/>
    <w:rsid w:val="000C72FF"/>
    <w:rsid w:val="000C7791"/>
    <w:rsid w:val="000D1C6E"/>
    <w:rsid w:val="000D1F83"/>
    <w:rsid w:val="000D2168"/>
    <w:rsid w:val="000D218D"/>
    <w:rsid w:val="000D338B"/>
    <w:rsid w:val="000D3C14"/>
    <w:rsid w:val="000D550A"/>
    <w:rsid w:val="000D6139"/>
    <w:rsid w:val="000E0385"/>
    <w:rsid w:val="000E03CA"/>
    <w:rsid w:val="000E1219"/>
    <w:rsid w:val="000E1C7B"/>
    <w:rsid w:val="000E209D"/>
    <w:rsid w:val="000E3317"/>
    <w:rsid w:val="000E381F"/>
    <w:rsid w:val="000E6341"/>
    <w:rsid w:val="000E7654"/>
    <w:rsid w:val="000F1A47"/>
    <w:rsid w:val="000F1B22"/>
    <w:rsid w:val="000F3013"/>
    <w:rsid w:val="000F3279"/>
    <w:rsid w:val="000F5A52"/>
    <w:rsid w:val="000F62E4"/>
    <w:rsid w:val="000F7F86"/>
    <w:rsid w:val="00100234"/>
    <w:rsid w:val="00100A25"/>
    <w:rsid w:val="00100D64"/>
    <w:rsid w:val="00101C03"/>
    <w:rsid w:val="0010276A"/>
    <w:rsid w:val="00102F1F"/>
    <w:rsid w:val="001044AC"/>
    <w:rsid w:val="00105724"/>
    <w:rsid w:val="00106DE8"/>
    <w:rsid w:val="001070E3"/>
    <w:rsid w:val="00110BA5"/>
    <w:rsid w:val="001116FD"/>
    <w:rsid w:val="001118E3"/>
    <w:rsid w:val="00112CBE"/>
    <w:rsid w:val="001136C0"/>
    <w:rsid w:val="00114C95"/>
    <w:rsid w:val="001159BB"/>
    <w:rsid w:val="00116152"/>
    <w:rsid w:val="00116213"/>
    <w:rsid w:val="001169D7"/>
    <w:rsid w:val="001170AC"/>
    <w:rsid w:val="00117275"/>
    <w:rsid w:val="00117DFD"/>
    <w:rsid w:val="00120B49"/>
    <w:rsid w:val="00121C83"/>
    <w:rsid w:val="00123B87"/>
    <w:rsid w:val="00123FBE"/>
    <w:rsid w:val="0012480F"/>
    <w:rsid w:val="001254D8"/>
    <w:rsid w:val="0012646F"/>
    <w:rsid w:val="00126D7D"/>
    <w:rsid w:val="00127D74"/>
    <w:rsid w:val="00130C78"/>
    <w:rsid w:val="00130F88"/>
    <w:rsid w:val="001312A3"/>
    <w:rsid w:val="001318DF"/>
    <w:rsid w:val="001326F1"/>
    <w:rsid w:val="00132CA9"/>
    <w:rsid w:val="00132EEE"/>
    <w:rsid w:val="00133682"/>
    <w:rsid w:val="00133C6D"/>
    <w:rsid w:val="001345EE"/>
    <w:rsid w:val="001349B6"/>
    <w:rsid w:val="00134FFF"/>
    <w:rsid w:val="00135725"/>
    <w:rsid w:val="001357FF"/>
    <w:rsid w:val="00135BF6"/>
    <w:rsid w:val="001368A7"/>
    <w:rsid w:val="0014100E"/>
    <w:rsid w:val="00141653"/>
    <w:rsid w:val="001416C3"/>
    <w:rsid w:val="001431F7"/>
    <w:rsid w:val="00145560"/>
    <w:rsid w:val="00145B78"/>
    <w:rsid w:val="001469CB"/>
    <w:rsid w:val="00146E23"/>
    <w:rsid w:val="001502AE"/>
    <w:rsid w:val="001504E0"/>
    <w:rsid w:val="00150642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3ADF"/>
    <w:rsid w:val="00153B28"/>
    <w:rsid w:val="00153B3A"/>
    <w:rsid w:val="00154061"/>
    <w:rsid w:val="00154690"/>
    <w:rsid w:val="001567DA"/>
    <w:rsid w:val="00157E15"/>
    <w:rsid w:val="001611C3"/>
    <w:rsid w:val="00162A8F"/>
    <w:rsid w:val="00162EC3"/>
    <w:rsid w:val="00163AF6"/>
    <w:rsid w:val="00163B8F"/>
    <w:rsid w:val="00165361"/>
    <w:rsid w:val="0016580F"/>
    <w:rsid w:val="00165C02"/>
    <w:rsid w:val="00166A5D"/>
    <w:rsid w:val="00166C61"/>
    <w:rsid w:val="00167DCB"/>
    <w:rsid w:val="001706A8"/>
    <w:rsid w:val="00170DF9"/>
    <w:rsid w:val="00171E03"/>
    <w:rsid w:val="001729F0"/>
    <w:rsid w:val="00172F52"/>
    <w:rsid w:val="00173571"/>
    <w:rsid w:val="00173CB4"/>
    <w:rsid w:val="0017473A"/>
    <w:rsid w:val="00174E50"/>
    <w:rsid w:val="00174F69"/>
    <w:rsid w:val="001750F4"/>
    <w:rsid w:val="00175BDC"/>
    <w:rsid w:val="001764D5"/>
    <w:rsid w:val="001777A7"/>
    <w:rsid w:val="001801B1"/>
    <w:rsid w:val="00181F47"/>
    <w:rsid w:val="001838F8"/>
    <w:rsid w:val="00183A26"/>
    <w:rsid w:val="00184921"/>
    <w:rsid w:val="00185875"/>
    <w:rsid w:val="00187858"/>
    <w:rsid w:val="00190D6F"/>
    <w:rsid w:val="00191C0C"/>
    <w:rsid w:val="00193262"/>
    <w:rsid w:val="001933CF"/>
    <w:rsid w:val="00193FC9"/>
    <w:rsid w:val="001945C6"/>
    <w:rsid w:val="00194D70"/>
    <w:rsid w:val="00195C58"/>
    <w:rsid w:val="00195F27"/>
    <w:rsid w:val="0019602F"/>
    <w:rsid w:val="00196E90"/>
    <w:rsid w:val="00197D8F"/>
    <w:rsid w:val="00197F00"/>
    <w:rsid w:val="00197FE4"/>
    <w:rsid w:val="001A0CC4"/>
    <w:rsid w:val="001A167E"/>
    <w:rsid w:val="001A193D"/>
    <w:rsid w:val="001A3A32"/>
    <w:rsid w:val="001A4B20"/>
    <w:rsid w:val="001A5B94"/>
    <w:rsid w:val="001A5E06"/>
    <w:rsid w:val="001A72EC"/>
    <w:rsid w:val="001A7539"/>
    <w:rsid w:val="001B0636"/>
    <w:rsid w:val="001B0BAA"/>
    <w:rsid w:val="001B1D0E"/>
    <w:rsid w:val="001B1D81"/>
    <w:rsid w:val="001B3175"/>
    <w:rsid w:val="001B4146"/>
    <w:rsid w:val="001B41B0"/>
    <w:rsid w:val="001B57E0"/>
    <w:rsid w:val="001B6873"/>
    <w:rsid w:val="001B69FA"/>
    <w:rsid w:val="001C09DC"/>
    <w:rsid w:val="001C0F16"/>
    <w:rsid w:val="001C160D"/>
    <w:rsid w:val="001C3052"/>
    <w:rsid w:val="001C3FDB"/>
    <w:rsid w:val="001C420B"/>
    <w:rsid w:val="001C499C"/>
    <w:rsid w:val="001C4AE9"/>
    <w:rsid w:val="001C5DA0"/>
    <w:rsid w:val="001C6F5B"/>
    <w:rsid w:val="001C71C5"/>
    <w:rsid w:val="001C75D9"/>
    <w:rsid w:val="001C7608"/>
    <w:rsid w:val="001C784C"/>
    <w:rsid w:val="001C7C89"/>
    <w:rsid w:val="001C7F0D"/>
    <w:rsid w:val="001D01F0"/>
    <w:rsid w:val="001D0210"/>
    <w:rsid w:val="001D0D15"/>
    <w:rsid w:val="001D3B24"/>
    <w:rsid w:val="001D431B"/>
    <w:rsid w:val="001D5185"/>
    <w:rsid w:val="001E06B6"/>
    <w:rsid w:val="001E18BB"/>
    <w:rsid w:val="001E2FBE"/>
    <w:rsid w:val="001E417F"/>
    <w:rsid w:val="001F0203"/>
    <w:rsid w:val="001F202E"/>
    <w:rsid w:val="001F2FB7"/>
    <w:rsid w:val="001F36D8"/>
    <w:rsid w:val="001F3989"/>
    <w:rsid w:val="001F44E7"/>
    <w:rsid w:val="001F4B96"/>
    <w:rsid w:val="001F5B80"/>
    <w:rsid w:val="001F61FD"/>
    <w:rsid w:val="001F705D"/>
    <w:rsid w:val="001F70D5"/>
    <w:rsid w:val="002010F6"/>
    <w:rsid w:val="002018E8"/>
    <w:rsid w:val="00202D9B"/>
    <w:rsid w:val="0020346F"/>
    <w:rsid w:val="002039DE"/>
    <w:rsid w:val="00207410"/>
    <w:rsid w:val="00207D30"/>
    <w:rsid w:val="002104F3"/>
    <w:rsid w:val="002110F6"/>
    <w:rsid w:val="00211B60"/>
    <w:rsid w:val="00212B81"/>
    <w:rsid w:val="00212CB3"/>
    <w:rsid w:val="00212E0A"/>
    <w:rsid w:val="00213958"/>
    <w:rsid w:val="00213DD3"/>
    <w:rsid w:val="0021543E"/>
    <w:rsid w:val="00215711"/>
    <w:rsid w:val="00216AEB"/>
    <w:rsid w:val="002175A2"/>
    <w:rsid w:val="0022349F"/>
    <w:rsid w:val="0022359E"/>
    <w:rsid w:val="0022379E"/>
    <w:rsid w:val="00224D02"/>
    <w:rsid w:val="002257B7"/>
    <w:rsid w:val="00225ED3"/>
    <w:rsid w:val="00226757"/>
    <w:rsid w:val="00226D9D"/>
    <w:rsid w:val="0023215D"/>
    <w:rsid w:val="00232689"/>
    <w:rsid w:val="0023362B"/>
    <w:rsid w:val="00237EFA"/>
    <w:rsid w:val="0024091C"/>
    <w:rsid w:val="00240E84"/>
    <w:rsid w:val="00241562"/>
    <w:rsid w:val="00241975"/>
    <w:rsid w:val="00242F63"/>
    <w:rsid w:val="0024369B"/>
    <w:rsid w:val="00244073"/>
    <w:rsid w:val="00245508"/>
    <w:rsid w:val="0024581A"/>
    <w:rsid w:val="00245B78"/>
    <w:rsid w:val="0024650E"/>
    <w:rsid w:val="002469D7"/>
    <w:rsid w:val="00250085"/>
    <w:rsid w:val="0025192C"/>
    <w:rsid w:val="00252687"/>
    <w:rsid w:val="0025443E"/>
    <w:rsid w:val="002557AA"/>
    <w:rsid w:val="00257C1D"/>
    <w:rsid w:val="00257F4A"/>
    <w:rsid w:val="0026065B"/>
    <w:rsid w:val="0026206A"/>
    <w:rsid w:val="002622B6"/>
    <w:rsid w:val="0026480C"/>
    <w:rsid w:val="00264E69"/>
    <w:rsid w:val="0026505C"/>
    <w:rsid w:val="00265BFF"/>
    <w:rsid w:val="002666DD"/>
    <w:rsid w:val="00266B08"/>
    <w:rsid w:val="00267210"/>
    <w:rsid w:val="00267D26"/>
    <w:rsid w:val="00270BAF"/>
    <w:rsid w:val="00273114"/>
    <w:rsid w:val="002735CE"/>
    <w:rsid w:val="002809CE"/>
    <w:rsid w:val="00280E64"/>
    <w:rsid w:val="00280F95"/>
    <w:rsid w:val="0028192D"/>
    <w:rsid w:val="00281B5F"/>
    <w:rsid w:val="00281E9A"/>
    <w:rsid w:val="002822F6"/>
    <w:rsid w:val="0028363D"/>
    <w:rsid w:val="00283956"/>
    <w:rsid w:val="002840AD"/>
    <w:rsid w:val="00284F87"/>
    <w:rsid w:val="00284FCA"/>
    <w:rsid w:val="00286193"/>
    <w:rsid w:val="002869E1"/>
    <w:rsid w:val="00287F60"/>
    <w:rsid w:val="002903F9"/>
    <w:rsid w:val="002909ED"/>
    <w:rsid w:val="00290E46"/>
    <w:rsid w:val="0029108B"/>
    <w:rsid w:val="00292ADB"/>
    <w:rsid w:val="002935CC"/>
    <w:rsid w:val="002938F7"/>
    <w:rsid w:val="00294EA2"/>
    <w:rsid w:val="0029524A"/>
    <w:rsid w:val="00295B33"/>
    <w:rsid w:val="00295C82"/>
    <w:rsid w:val="002A16B7"/>
    <w:rsid w:val="002A21E8"/>
    <w:rsid w:val="002A225A"/>
    <w:rsid w:val="002A384E"/>
    <w:rsid w:val="002A53C3"/>
    <w:rsid w:val="002A5FB7"/>
    <w:rsid w:val="002A6A8B"/>
    <w:rsid w:val="002A6F2D"/>
    <w:rsid w:val="002A7BCC"/>
    <w:rsid w:val="002A7F28"/>
    <w:rsid w:val="002B0806"/>
    <w:rsid w:val="002B0F2A"/>
    <w:rsid w:val="002B140B"/>
    <w:rsid w:val="002B2941"/>
    <w:rsid w:val="002B2990"/>
    <w:rsid w:val="002B314B"/>
    <w:rsid w:val="002B321A"/>
    <w:rsid w:val="002B35F4"/>
    <w:rsid w:val="002B368C"/>
    <w:rsid w:val="002B3EF4"/>
    <w:rsid w:val="002B668C"/>
    <w:rsid w:val="002B6FA5"/>
    <w:rsid w:val="002B72DB"/>
    <w:rsid w:val="002C02F5"/>
    <w:rsid w:val="002C07B7"/>
    <w:rsid w:val="002C3810"/>
    <w:rsid w:val="002C4457"/>
    <w:rsid w:val="002C4B39"/>
    <w:rsid w:val="002C4D68"/>
    <w:rsid w:val="002C5738"/>
    <w:rsid w:val="002C7865"/>
    <w:rsid w:val="002C78B2"/>
    <w:rsid w:val="002D0338"/>
    <w:rsid w:val="002D0E18"/>
    <w:rsid w:val="002D1B1A"/>
    <w:rsid w:val="002D1E5D"/>
    <w:rsid w:val="002D2728"/>
    <w:rsid w:val="002D31BB"/>
    <w:rsid w:val="002D3CB8"/>
    <w:rsid w:val="002D4073"/>
    <w:rsid w:val="002D4D8A"/>
    <w:rsid w:val="002D5390"/>
    <w:rsid w:val="002D686D"/>
    <w:rsid w:val="002D6AD5"/>
    <w:rsid w:val="002D6C84"/>
    <w:rsid w:val="002D6CCC"/>
    <w:rsid w:val="002E0337"/>
    <w:rsid w:val="002E0AC2"/>
    <w:rsid w:val="002E1179"/>
    <w:rsid w:val="002E4F4E"/>
    <w:rsid w:val="002E6DBB"/>
    <w:rsid w:val="002E77B4"/>
    <w:rsid w:val="002E7B46"/>
    <w:rsid w:val="002F039C"/>
    <w:rsid w:val="002F0440"/>
    <w:rsid w:val="002F1E2B"/>
    <w:rsid w:val="002F2023"/>
    <w:rsid w:val="002F308D"/>
    <w:rsid w:val="002F5108"/>
    <w:rsid w:val="002F6F27"/>
    <w:rsid w:val="002F70E5"/>
    <w:rsid w:val="003011B4"/>
    <w:rsid w:val="00301ACE"/>
    <w:rsid w:val="00301C23"/>
    <w:rsid w:val="0030236D"/>
    <w:rsid w:val="003038FA"/>
    <w:rsid w:val="00303BA7"/>
    <w:rsid w:val="00304F39"/>
    <w:rsid w:val="00306757"/>
    <w:rsid w:val="003067BD"/>
    <w:rsid w:val="00306E3F"/>
    <w:rsid w:val="003073EB"/>
    <w:rsid w:val="00310D30"/>
    <w:rsid w:val="003110CB"/>
    <w:rsid w:val="003122E8"/>
    <w:rsid w:val="00312F2B"/>
    <w:rsid w:val="0031410D"/>
    <w:rsid w:val="0032059D"/>
    <w:rsid w:val="00320707"/>
    <w:rsid w:val="00320741"/>
    <w:rsid w:val="0032251A"/>
    <w:rsid w:val="003238C7"/>
    <w:rsid w:val="00325C65"/>
    <w:rsid w:val="00326A09"/>
    <w:rsid w:val="003278DC"/>
    <w:rsid w:val="00330CF0"/>
    <w:rsid w:val="00331BF2"/>
    <w:rsid w:val="003322E8"/>
    <w:rsid w:val="00332C3B"/>
    <w:rsid w:val="00333160"/>
    <w:rsid w:val="00333E1B"/>
    <w:rsid w:val="00335930"/>
    <w:rsid w:val="00335982"/>
    <w:rsid w:val="00336484"/>
    <w:rsid w:val="00336744"/>
    <w:rsid w:val="00336BED"/>
    <w:rsid w:val="00337B51"/>
    <w:rsid w:val="003406E6"/>
    <w:rsid w:val="00340A9E"/>
    <w:rsid w:val="00340BF1"/>
    <w:rsid w:val="00340E0F"/>
    <w:rsid w:val="00341057"/>
    <w:rsid w:val="0034241A"/>
    <w:rsid w:val="003425CB"/>
    <w:rsid w:val="00343788"/>
    <w:rsid w:val="00344062"/>
    <w:rsid w:val="003441BD"/>
    <w:rsid w:val="00346D40"/>
    <w:rsid w:val="00346D94"/>
    <w:rsid w:val="00352137"/>
    <w:rsid w:val="0035230B"/>
    <w:rsid w:val="00352F6F"/>
    <w:rsid w:val="00352F9B"/>
    <w:rsid w:val="00356E87"/>
    <w:rsid w:val="00356FAD"/>
    <w:rsid w:val="003573B4"/>
    <w:rsid w:val="00357F97"/>
    <w:rsid w:val="003606EF"/>
    <w:rsid w:val="00360DF5"/>
    <w:rsid w:val="0036147D"/>
    <w:rsid w:val="003637AD"/>
    <w:rsid w:val="003639E0"/>
    <w:rsid w:val="0036408B"/>
    <w:rsid w:val="00364ADD"/>
    <w:rsid w:val="00365ACD"/>
    <w:rsid w:val="00367CB0"/>
    <w:rsid w:val="00367CDC"/>
    <w:rsid w:val="003703F8"/>
    <w:rsid w:val="003711AE"/>
    <w:rsid w:val="003717E3"/>
    <w:rsid w:val="003717EA"/>
    <w:rsid w:val="00374A27"/>
    <w:rsid w:val="00374ABB"/>
    <w:rsid w:val="00374DDE"/>
    <w:rsid w:val="003764C9"/>
    <w:rsid w:val="00377E03"/>
    <w:rsid w:val="00380545"/>
    <w:rsid w:val="00382B91"/>
    <w:rsid w:val="003831DF"/>
    <w:rsid w:val="0038339F"/>
    <w:rsid w:val="00385090"/>
    <w:rsid w:val="003851C2"/>
    <w:rsid w:val="003871F3"/>
    <w:rsid w:val="00391B41"/>
    <w:rsid w:val="00392C8B"/>
    <w:rsid w:val="0039315A"/>
    <w:rsid w:val="00393358"/>
    <w:rsid w:val="00395080"/>
    <w:rsid w:val="00395A94"/>
    <w:rsid w:val="00396BFD"/>
    <w:rsid w:val="00396F3E"/>
    <w:rsid w:val="003A2D45"/>
    <w:rsid w:val="003A2EDB"/>
    <w:rsid w:val="003A37CC"/>
    <w:rsid w:val="003A58B1"/>
    <w:rsid w:val="003A5D77"/>
    <w:rsid w:val="003A68DE"/>
    <w:rsid w:val="003A6D97"/>
    <w:rsid w:val="003A7FC2"/>
    <w:rsid w:val="003B09FA"/>
    <w:rsid w:val="003B59A6"/>
    <w:rsid w:val="003B696D"/>
    <w:rsid w:val="003C06EF"/>
    <w:rsid w:val="003C18B5"/>
    <w:rsid w:val="003C1CA4"/>
    <w:rsid w:val="003C3E4E"/>
    <w:rsid w:val="003C42BA"/>
    <w:rsid w:val="003C50BB"/>
    <w:rsid w:val="003C7524"/>
    <w:rsid w:val="003C75DA"/>
    <w:rsid w:val="003D088D"/>
    <w:rsid w:val="003D0979"/>
    <w:rsid w:val="003D1389"/>
    <w:rsid w:val="003D27BB"/>
    <w:rsid w:val="003D301C"/>
    <w:rsid w:val="003D36D5"/>
    <w:rsid w:val="003D3FDC"/>
    <w:rsid w:val="003D4408"/>
    <w:rsid w:val="003D53BE"/>
    <w:rsid w:val="003D69C5"/>
    <w:rsid w:val="003D6D6B"/>
    <w:rsid w:val="003D762C"/>
    <w:rsid w:val="003D77D5"/>
    <w:rsid w:val="003E0182"/>
    <w:rsid w:val="003E05A2"/>
    <w:rsid w:val="003E0F6D"/>
    <w:rsid w:val="003E3014"/>
    <w:rsid w:val="003E437A"/>
    <w:rsid w:val="003E4C75"/>
    <w:rsid w:val="003E545F"/>
    <w:rsid w:val="003E55B6"/>
    <w:rsid w:val="003E5D2A"/>
    <w:rsid w:val="003E6395"/>
    <w:rsid w:val="003E7099"/>
    <w:rsid w:val="003E7B89"/>
    <w:rsid w:val="003F0B1C"/>
    <w:rsid w:val="003F1832"/>
    <w:rsid w:val="003F2121"/>
    <w:rsid w:val="003F2B79"/>
    <w:rsid w:val="003F4F32"/>
    <w:rsid w:val="003F68DC"/>
    <w:rsid w:val="003F696D"/>
    <w:rsid w:val="003F6CDF"/>
    <w:rsid w:val="003F77EA"/>
    <w:rsid w:val="00400600"/>
    <w:rsid w:val="0040145A"/>
    <w:rsid w:val="00401A00"/>
    <w:rsid w:val="00401B0C"/>
    <w:rsid w:val="00402322"/>
    <w:rsid w:val="0040271C"/>
    <w:rsid w:val="0040305F"/>
    <w:rsid w:val="00404805"/>
    <w:rsid w:val="004065B9"/>
    <w:rsid w:val="00406A18"/>
    <w:rsid w:val="00407E0C"/>
    <w:rsid w:val="0041026D"/>
    <w:rsid w:val="00412005"/>
    <w:rsid w:val="00412917"/>
    <w:rsid w:val="004131C0"/>
    <w:rsid w:val="00413BED"/>
    <w:rsid w:val="00414D5A"/>
    <w:rsid w:val="00414F62"/>
    <w:rsid w:val="00415B7F"/>
    <w:rsid w:val="004163D4"/>
    <w:rsid w:val="0041650B"/>
    <w:rsid w:val="004169CE"/>
    <w:rsid w:val="00416E17"/>
    <w:rsid w:val="004172C5"/>
    <w:rsid w:val="00417DFA"/>
    <w:rsid w:val="00420301"/>
    <w:rsid w:val="00421805"/>
    <w:rsid w:val="00421AED"/>
    <w:rsid w:val="00423F60"/>
    <w:rsid w:val="00424B3E"/>
    <w:rsid w:val="004255B0"/>
    <w:rsid w:val="00426BAA"/>
    <w:rsid w:val="004306AD"/>
    <w:rsid w:val="00430BF7"/>
    <w:rsid w:val="0043213F"/>
    <w:rsid w:val="00434E6E"/>
    <w:rsid w:val="00437EC4"/>
    <w:rsid w:val="00441BCC"/>
    <w:rsid w:val="00443D58"/>
    <w:rsid w:val="004457ED"/>
    <w:rsid w:val="00445801"/>
    <w:rsid w:val="00445940"/>
    <w:rsid w:val="0044703D"/>
    <w:rsid w:val="00447D0D"/>
    <w:rsid w:val="004511CD"/>
    <w:rsid w:val="00451A53"/>
    <w:rsid w:val="00451C76"/>
    <w:rsid w:val="00451D09"/>
    <w:rsid w:val="00452CD4"/>
    <w:rsid w:val="0045333D"/>
    <w:rsid w:val="004537FB"/>
    <w:rsid w:val="00455BCC"/>
    <w:rsid w:val="00456C9D"/>
    <w:rsid w:val="00456E09"/>
    <w:rsid w:val="00457B12"/>
    <w:rsid w:val="00460E93"/>
    <w:rsid w:val="004618ED"/>
    <w:rsid w:val="00461C8C"/>
    <w:rsid w:val="00461FE0"/>
    <w:rsid w:val="0046326A"/>
    <w:rsid w:val="00463451"/>
    <w:rsid w:val="00463916"/>
    <w:rsid w:val="0046476F"/>
    <w:rsid w:val="004658DF"/>
    <w:rsid w:val="00466099"/>
    <w:rsid w:val="004662B4"/>
    <w:rsid w:val="00466431"/>
    <w:rsid w:val="004702DD"/>
    <w:rsid w:val="00470ACD"/>
    <w:rsid w:val="00471C31"/>
    <w:rsid w:val="004738B3"/>
    <w:rsid w:val="00474D34"/>
    <w:rsid w:val="00475292"/>
    <w:rsid w:val="00475788"/>
    <w:rsid w:val="004758D5"/>
    <w:rsid w:val="0047680A"/>
    <w:rsid w:val="004775CB"/>
    <w:rsid w:val="004778E6"/>
    <w:rsid w:val="004779EF"/>
    <w:rsid w:val="00483F14"/>
    <w:rsid w:val="004841DD"/>
    <w:rsid w:val="00484E1C"/>
    <w:rsid w:val="0048601D"/>
    <w:rsid w:val="004861D5"/>
    <w:rsid w:val="0048671C"/>
    <w:rsid w:val="00490BC6"/>
    <w:rsid w:val="00492068"/>
    <w:rsid w:val="00492B9C"/>
    <w:rsid w:val="00492D0B"/>
    <w:rsid w:val="004930FA"/>
    <w:rsid w:val="004942A6"/>
    <w:rsid w:val="00494B76"/>
    <w:rsid w:val="00496414"/>
    <w:rsid w:val="0049653A"/>
    <w:rsid w:val="004976C8"/>
    <w:rsid w:val="004978A8"/>
    <w:rsid w:val="004979BF"/>
    <w:rsid w:val="00497B2A"/>
    <w:rsid w:val="004A2128"/>
    <w:rsid w:val="004A7149"/>
    <w:rsid w:val="004A7424"/>
    <w:rsid w:val="004A749B"/>
    <w:rsid w:val="004B04F0"/>
    <w:rsid w:val="004B0936"/>
    <w:rsid w:val="004B0BCB"/>
    <w:rsid w:val="004B1C61"/>
    <w:rsid w:val="004B257B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2A8"/>
    <w:rsid w:val="004C0517"/>
    <w:rsid w:val="004C0EFB"/>
    <w:rsid w:val="004C0F13"/>
    <w:rsid w:val="004C1887"/>
    <w:rsid w:val="004C2289"/>
    <w:rsid w:val="004C2D89"/>
    <w:rsid w:val="004C38CF"/>
    <w:rsid w:val="004C59AE"/>
    <w:rsid w:val="004C664B"/>
    <w:rsid w:val="004D02A0"/>
    <w:rsid w:val="004D062B"/>
    <w:rsid w:val="004D0915"/>
    <w:rsid w:val="004D0F94"/>
    <w:rsid w:val="004D18C7"/>
    <w:rsid w:val="004D18D3"/>
    <w:rsid w:val="004D19CC"/>
    <w:rsid w:val="004D20AC"/>
    <w:rsid w:val="004D5811"/>
    <w:rsid w:val="004D6DD8"/>
    <w:rsid w:val="004E1539"/>
    <w:rsid w:val="004E168D"/>
    <w:rsid w:val="004E3441"/>
    <w:rsid w:val="004E3694"/>
    <w:rsid w:val="004E4419"/>
    <w:rsid w:val="004E4C5B"/>
    <w:rsid w:val="004E55FA"/>
    <w:rsid w:val="004E59D1"/>
    <w:rsid w:val="004E6387"/>
    <w:rsid w:val="004E692D"/>
    <w:rsid w:val="004F03AB"/>
    <w:rsid w:val="004F075A"/>
    <w:rsid w:val="004F0DE1"/>
    <w:rsid w:val="004F11A5"/>
    <w:rsid w:val="004F1BD5"/>
    <w:rsid w:val="004F2F32"/>
    <w:rsid w:val="004F33DC"/>
    <w:rsid w:val="004F422E"/>
    <w:rsid w:val="004F4687"/>
    <w:rsid w:val="004F59C2"/>
    <w:rsid w:val="004F71F1"/>
    <w:rsid w:val="004F73D0"/>
    <w:rsid w:val="005004CC"/>
    <w:rsid w:val="00500F80"/>
    <w:rsid w:val="0050215A"/>
    <w:rsid w:val="00503F8A"/>
    <w:rsid w:val="00504872"/>
    <w:rsid w:val="00506231"/>
    <w:rsid w:val="0051021D"/>
    <w:rsid w:val="005114DD"/>
    <w:rsid w:val="0051202F"/>
    <w:rsid w:val="00512D34"/>
    <w:rsid w:val="00513D84"/>
    <w:rsid w:val="00514118"/>
    <w:rsid w:val="0051418E"/>
    <w:rsid w:val="00515775"/>
    <w:rsid w:val="0051658D"/>
    <w:rsid w:val="00516691"/>
    <w:rsid w:val="00517611"/>
    <w:rsid w:val="00517AA7"/>
    <w:rsid w:val="00520B22"/>
    <w:rsid w:val="00521173"/>
    <w:rsid w:val="00521974"/>
    <w:rsid w:val="005225DE"/>
    <w:rsid w:val="00523BC3"/>
    <w:rsid w:val="00523C2A"/>
    <w:rsid w:val="005240F3"/>
    <w:rsid w:val="005244D6"/>
    <w:rsid w:val="0052513F"/>
    <w:rsid w:val="00525D98"/>
    <w:rsid w:val="00525EC7"/>
    <w:rsid w:val="0053027F"/>
    <w:rsid w:val="00530DBA"/>
    <w:rsid w:val="00531E29"/>
    <w:rsid w:val="00531F4B"/>
    <w:rsid w:val="00532042"/>
    <w:rsid w:val="005326DD"/>
    <w:rsid w:val="00532C1B"/>
    <w:rsid w:val="00533172"/>
    <w:rsid w:val="0053563A"/>
    <w:rsid w:val="00535BB5"/>
    <w:rsid w:val="00535E25"/>
    <w:rsid w:val="00537425"/>
    <w:rsid w:val="00540932"/>
    <w:rsid w:val="0054201A"/>
    <w:rsid w:val="005420EE"/>
    <w:rsid w:val="00542E53"/>
    <w:rsid w:val="00543E48"/>
    <w:rsid w:val="00543FF1"/>
    <w:rsid w:val="0054431E"/>
    <w:rsid w:val="00545025"/>
    <w:rsid w:val="00546046"/>
    <w:rsid w:val="005460CA"/>
    <w:rsid w:val="0055081C"/>
    <w:rsid w:val="00550936"/>
    <w:rsid w:val="00551663"/>
    <w:rsid w:val="00552029"/>
    <w:rsid w:val="00552B20"/>
    <w:rsid w:val="00553878"/>
    <w:rsid w:val="0055427D"/>
    <w:rsid w:val="00555017"/>
    <w:rsid w:val="0055699E"/>
    <w:rsid w:val="0055758B"/>
    <w:rsid w:val="005609C5"/>
    <w:rsid w:val="00560C54"/>
    <w:rsid w:val="005610FA"/>
    <w:rsid w:val="0056139D"/>
    <w:rsid w:val="0056178F"/>
    <w:rsid w:val="00561CEB"/>
    <w:rsid w:val="0056226D"/>
    <w:rsid w:val="005624AE"/>
    <w:rsid w:val="00563374"/>
    <w:rsid w:val="00565387"/>
    <w:rsid w:val="00565784"/>
    <w:rsid w:val="00566012"/>
    <w:rsid w:val="00566090"/>
    <w:rsid w:val="00571517"/>
    <w:rsid w:val="005725E0"/>
    <w:rsid w:val="0057279D"/>
    <w:rsid w:val="0057293E"/>
    <w:rsid w:val="00572C02"/>
    <w:rsid w:val="005752D5"/>
    <w:rsid w:val="0057664D"/>
    <w:rsid w:val="00576E67"/>
    <w:rsid w:val="00576F8F"/>
    <w:rsid w:val="005776E1"/>
    <w:rsid w:val="00577FF5"/>
    <w:rsid w:val="005807FD"/>
    <w:rsid w:val="0058158A"/>
    <w:rsid w:val="005820FB"/>
    <w:rsid w:val="005822CF"/>
    <w:rsid w:val="0058258B"/>
    <w:rsid w:val="00584202"/>
    <w:rsid w:val="0058455E"/>
    <w:rsid w:val="0058661F"/>
    <w:rsid w:val="005873BB"/>
    <w:rsid w:val="005879FB"/>
    <w:rsid w:val="00587D4C"/>
    <w:rsid w:val="00587F8A"/>
    <w:rsid w:val="0059027A"/>
    <w:rsid w:val="00590918"/>
    <w:rsid w:val="005916E0"/>
    <w:rsid w:val="0059398E"/>
    <w:rsid w:val="00594D64"/>
    <w:rsid w:val="00594F4F"/>
    <w:rsid w:val="005967A0"/>
    <w:rsid w:val="0059684E"/>
    <w:rsid w:val="00596995"/>
    <w:rsid w:val="00597269"/>
    <w:rsid w:val="005974B9"/>
    <w:rsid w:val="00597BE9"/>
    <w:rsid w:val="005A04FE"/>
    <w:rsid w:val="005A057E"/>
    <w:rsid w:val="005A0840"/>
    <w:rsid w:val="005A199B"/>
    <w:rsid w:val="005A33D3"/>
    <w:rsid w:val="005A4BBA"/>
    <w:rsid w:val="005A56D7"/>
    <w:rsid w:val="005A77F5"/>
    <w:rsid w:val="005A7AB4"/>
    <w:rsid w:val="005B0CA8"/>
    <w:rsid w:val="005B1D92"/>
    <w:rsid w:val="005B21A9"/>
    <w:rsid w:val="005B3416"/>
    <w:rsid w:val="005B3A4C"/>
    <w:rsid w:val="005B3DCB"/>
    <w:rsid w:val="005B5934"/>
    <w:rsid w:val="005B748C"/>
    <w:rsid w:val="005B7B08"/>
    <w:rsid w:val="005C2807"/>
    <w:rsid w:val="005C38AB"/>
    <w:rsid w:val="005C56AE"/>
    <w:rsid w:val="005C652E"/>
    <w:rsid w:val="005C7617"/>
    <w:rsid w:val="005C77CC"/>
    <w:rsid w:val="005C78C3"/>
    <w:rsid w:val="005C7A97"/>
    <w:rsid w:val="005C7FF3"/>
    <w:rsid w:val="005D0A51"/>
    <w:rsid w:val="005D0C06"/>
    <w:rsid w:val="005D15BA"/>
    <w:rsid w:val="005D1B3C"/>
    <w:rsid w:val="005D2440"/>
    <w:rsid w:val="005D26B0"/>
    <w:rsid w:val="005D47D5"/>
    <w:rsid w:val="005D52AE"/>
    <w:rsid w:val="005E01A0"/>
    <w:rsid w:val="005E0541"/>
    <w:rsid w:val="005E1E71"/>
    <w:rsid w:val="005E22F0"/>
    <w:rsid w:val="005E395A"/>
    <w:rsid w:val="005E532E"/>
    <w:rsid w:val="005E5567"/>
    <w:rsid w:val="005E7EEB"/>
    <w:rsid w:val="005F0138"/>
    <w:rsid w:val="005F026C"/>
    <w:rsid w:val="005F065D"/>
    <w:rsid w:val="005F10B4"/>
    <w:rsid w:val="005F2708"/>
    <w:rsid w:val="005F2AE1"/>
    <w:rsid w:val="005F2CBC"/>
    <w:rsid w:val="005F39DC"/>
    <w:rsid w:val="005F6274"/>
    <w:rsid w:val="005F77EC"/>
    <w:rsid w:val="00600A04"/>
    <w:rsid w:val="006012D3"/>
    <w:rsid w:val="00602C9C"/>
    <w:rsid w:val="00602D5F"/>
    <w:rsid w:val="0060430F"/>
    <w:rsid w:val="00604E9C"/>
    <w:rsid w:val="006055B4"/>
    <w:rsid w:val="00605FC5"/>
    <w:rsid w:val="006102A5"/>
    <w:rsid w:val="00610B02"/>
    <w:rsid w:val="006110CE"/>
    <w:rsid w:val="0061179A"/>
    <w:rsid w:val="00612753"/>
    <w:rsid w:val="006130D6"/>
    <w:rsid w:val="00616141"/>
    <w:rsid w:val="00617B38"/>
    <w:rsid w:val="006202CE"/>
    <w:rsid w:val="006204AA"/>
    <w:rsid w:val="0062111A"/>
    <w:rsid w:val="006215E2"/>
    <w:rsid w:val="006216E4"/>
    <w:rsid w:val="0062190D"/>
    <w:rsid w:val="00621A9E"/>
    <w:rsid w:val="00621BE9"/>
    <w:rsid w:val="006265D6"/>
    <w:rsid w:val="006265E4"/>
    <w:rsid w:val="00626653"/>
    <w:rsid w:val="00626E2B"/>
    <w:rsid w:val="006318E1"/>
    <w:rsid w:val="00631A13"/>
    <w:rsid w:val="00631BE8"/>
    <w:rsid w:val="006340F1"/>
    <w:rsid w:val="006342CF"/>
    <w:rsid w:val="00634C92"/>
    <w:rsid w:val="00635A81"/>
    <w:rsid w:val="006365EA"/>
    <w:rsid w:val="00636841"/>
    <w:rsid w:val="006373BC"/>
    <w:rsid w:val="00640DCA"/>
    <w:rsid w:val="00641AE8"/>
    <w:rsid w:val="00641EB8"/>
    <w:rsid w:val="00642852"/>
    <w:rsid w:val="00643937"/>
    <w:rsid w:val="006439A8"/>
    <w:rsid w:val="006442DD"/>
    <w:rsid w:val="0064448A"/>
    <w:rsid w:val="00644F5F"/>
    <w:rsid w:val="00646373"/>
    <w:rsid w:val="0064688A"/>
    <w:rsid w:val="0065057A"/>
    <w:rsid w:val="00650604"/>
    <w:rsid w:val="00650733"/>
    <w:rsid w:val="00650F27"/>
    <w:rsid w:val="0065159A"/>
    <w:rsid w:val="00651E0B"/>
    <w:rsid w:val="00653D82"/>
    <w:rsid w:val="00655D2A"/>
    <w:rsid w:val="006565A5"/>
    <w:rsid w:val="00657198"/>
    <w:rsid w:val="0066099D"/>
    <w:rsid w:val="006655C2"/>
    <w:rsid w:val="00665A96"/>
    <w:rsid w:val="00666B20"/>
    <w:rsid w:val="00666BEC"/>
    <w:rsid w:val="00670089"/>
    <w:rsid w:val="00670217"/>
    <w:rsid w:val="006727B9"/>
    <w:rsid w:val="0067347B"/>
    <w:rsid w:val="0067492E"/>
    <w:rsid w:val="00674E75"/>
    <w:rsid w:val="00676B3A"/>
    <w:rsid w:val="00677081"/>
    <w:rsid w:val="006774D8"/>
    <w:rsid w:val="00677AC2"/>
    <w:rsid w:val="00677D7A"/>
    <w:rsid w:val="006826D8"/>
    <w:rsid w:val="00682A31"/>
    <w:rsid w:val="00684DCD"/>
    <w:rsid w:val="00684F6A"/>
    <w:rsid w:val="006859F4"/>
    <w:rsid w:val="006862E8"/>
    <w:rsid w:val="00687EEE"/>
    <w:rsid w:val="00690D44"/>
    <w:rsid w:val="00690F78"/>
    <w:rsid w:val="006914CC"/>
    <w:rsid w:val="0069251D"/>
    <w:rsid w:val="00692FB8"/>
    <w:rsid w:val="006962B9"/>
    <w:rsid w:val="006A02AF"/>
    <w:rsid w:val="006A0584"/>
    <w:rsid w:val="006A0BEF"/>
    <w:rsid w:val="006A1BB0"/>
    <w:rsid w:val="006A25D4"/>
    <w:rsid w:val="006A2931"/>
    <w:rsid w:val="006A3190"/>
    <w:rsid w:val="006A3403"/>
    <w:rsid w:val="006A5429"/>
    <w:rsid w:val="006A5512"/>
    <w:rsid w:val="006A5CC6"/>
    <w:rsid w:val="006A6517"/>
    <w:rsid w:val="006A7A74"/>
    <w:rsid w:val="006B0B65"/>
    <w:rsid w:val="006B1CB3"/>
    <w:rsid w:val="006B2718"/>
    <w:rsid w:val="006B3658"/>
    <w:rsid w:val="006B3EE7"/>
    <w:rsid w:val="006B4BD8"/>
    <w:rsid w:val="006B5F93"/>
    <w:rsid w:val="006B6693"/>
    <w:rsid w:val="006B75A4"/>
    <w:rsid w:val="006C05E6"/>
    <w:rsid w:val="006C12DA"/>
    <w:rsid w:val="006C1C0A"/>
    <w:rsid w:val="006C207C"/>
    <w:rsid w:val="006C2E4B"/>
    <w:rsid w:val="006C388E"/>
    <w:rsid w:val="006C4123"/>
    <w:rsid w:val="006C452F"/>
    <w:rsid w:val="006C53A7"/>
    <w:rsid w:val="006C5DED"/>
    <w:rsid w:val="006C6EA2"/>
    <w:rsid w:val="006D01DF"/>
    <w:rsid w:val="006D0A98"/>
    <w:rsid w:val="006D108D"/>
    <w:rsid w:val="006D126F"/>
    <w:rsid w:val="006D36C3"/>
    <w:rsid w:val="006D42B1"/>
    <w:rsid w:val="006D5427"/>
    <w:rsid w:val="006D5780"/>
    <w:rsid w:val="006D7CF6"/>
    <w:rsid w:val="006E01A5"/>
    <w:rsid w:val="006E01EC"/>
    <w:rsid w:val="006E0A44"/>
    <w:rsid w:val="006E13DD"/>
    <w:rsid w:val="006E1E73"/>
    <w:rsid w:val="006E4767"/>
    <w:rsid w:val="006E594C"/>
    <w:rsid w:val="006E70D9"/>
    <w:rsid w:val="006F2222"/>
    <w:rsid w:val="006F2E5A"/>
    <w:rsid w:val="006F2E61"/>
    <w:rsid w:val="006F48DA"/>
    <w:rsid w:val="006F544E"/>
    <w:rsid w:val="006F5918"/>
    <w:rsid w:val="006F5947"/>
    <w:rsid w:val="006F6E44"/>
    <w:rsid w:val="00700793"/>
    <w:rsid w:val="00700B86"/>
    <w:rsid w:val="0070112E"/>
    <w:rsid w:val="00701485"/>
    <w:rsid w:val="00704071"/>
    <w:rsid w:val="0070510B"/>
    <w:rsid w:val="00705BBC"/>
    <w:rsid w:val="00706108"/>
    <w:rsid w:val="007069F0"/>
    <w:rsid w:val="00710D02"/>
    <w:rsid w:val="00711E5C"/>
    <w:rsid w:val="00711E9B"/>
    <w:rsid w:val="0071223E"/>
    <w:rsid w:val="00712288"/>
    <w:rsid w:val="00712806"/>
    <w:rsid w:val="00712BED"/>
    <w:rsid w:val="00712E80"/>
    <w:rsid w:val="00713275"/>
    <w:rsid w:val="00713335"/>
    <w:rsid w:val="007133AC"/>
    <w:rsid w:val="00716CE8"/>
    <w:rsid w:val="00716F39"/>
    <w:rsid w:val="00720393"/>
    <w:rsid w:val="00720C4B"/>
    <w:rsid w:val="0072180F"/>
    <w:rsid w:val="00723281"/>
    <w:rsid w:val="00724002"/>
    <w:rsid w:val="007258AE"/>
    <w:rsid w:val="00725C63"/>
    <w:rsid w:val="00725EAA"/>
    <w:rsid w:val="00726C07"/>
    <w:rsid w:val="007307A0"/>
    <w:rsid w:val="00731CE1"/>
    <w:rsid w:val="00732ABD"/>
    <w:rsid w:val="00732E93"/>
    <w:rsid w:val="0073322C"/>
    <w:rsid w:val="00733E70"/>
    <w:rsid w:val="00734043"/>
    <w:rsid w:val="00737FDF"/>
    <w:rsid w:val="007402B3"/>
    <w:rsid w:val="00741A09"/>
    <w:rsid w:val="00741CC3"/>
    <w:rsid w:val="00742B2E"/>
    <w:rsid w:val="0074304C"/>
    <w:rsid w:val="00743FCD"/>
    <w:rsid w:val="00744AF1"/>
    <w:rsid w:val="00744EDD"/>
    <w:rsid w:val="007451A8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6AD"/>
    <w:rsid w:val="00754A4B"/>
    <w:rsid w:val="007562BE"/>
    <w:rsid w:val="007571E9"/>
    <w:rsid w:val="00760774"/>
    <w:rsid w:val="00761A27"/>
    <w:rsid w:val="007634D4"/>
    <w:rsid w:val="00763A17"/>
    <w:rsid w:val="00763E25"/>
    <w:rsid w:val="0076458A"/>
    <w:rsid w:val="00764C30"/>
    <w:rsid w:val="00764FB2"/>
    <w:rsid w:val="00767401"/>
    <w:rsid w:val="00767483"/>
    <w:rsid w:val="00767749"/>
    <w:rsid w:val="007700E5"/>
    <w:rsid w:val="00770B14"/>
    <w:rsid w:val="0077244B"/>
    <w:rsid w:val="007725DE"/>
    <w:rsid w:val="007738EF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1273"/>
    <w:rsid w:val="00782F1F"/>
    <w:rsid w:val="00783400"/>
    <w:rsid w:val="00786745"/>
    <w:rsid w:val="00786B80"/>
    <w:rsid w:val="00787010"/>
    <w:rsid w:val="0079017D"/>
    <w:rsid w:val="00790D60"/>
    <w:rsid w:val="00791883"/>
    <w:rsid w:val="00791E6B"/>
    <w:rsid w:val="007927BD"/>
    <w:rsid w:val="00793DAE"/>
    <w:rsid w:val="007947BB"/>
    <w:rsid w:val="00794936"/>
    <w:rsid w:val="00794E9C"/>
    <w:rsid w:val="007966E1"/>
    <w:rsid w:val="00796E5C"/>
    <w:rsid w:val="00796F3A"/>
    <w:rsid w:val="00797364"/>
    <w:rsid w:val="00797E10"/>
    <w:rsid w:val="007A1C70"/>
    <w:rsid w:val="007A29BD"/>
    <w:rsid w:val="007A2EA9"/>
    <w:rsid w:val="007A2F55"/>
    <w:rsid w:val="007A3862"/>
    <w:rsid w:val="007A3FCD"/>
    <w:rsid w:val="007A5823"/>
    <w:rsid w:val="007A678D"/>
    <w:rsid w:val="007A7192"/>
    <w:rsid w:val="007A7348"/>
    <w:rsid w:val="007A7A70"/>
    <w:rsid w:val="007B07B2"/>
    <w:rsid w:val="007B0D1F"/>
    <w:rsid w:val="007B1104"/>
    <w:rsid w:val="007B380F"/>
    <w:rsid w:val="007B4BCD"/>
    <w:rsid w:val="007B4D90"/>
    <w:rsid w:val="007B54B7"/>
    <w:rsid w:val="007B580A"/>
    <w:rsid w:val="007B585A"/>
    <w:rsid w:val="007B5B21"/>
    <w:rsid w:val="007C02A2"/>
    <w:rsid w:val="007C08BC"/>
    <w:rsid w:val="007C0CD4"/>
    <w:rsid w:val="007C1533"/>
    <w:rsid w:val="007C25C3"/>
    <w:rsid w:val="007C2E95"/>
    <w:rsid w:val="007C3FA9"/>
    <w:rsid w:val="007C4D0F"/>
    <w:rsid w:val="007C5ACD"/>
    <w:rsid w:val="007D0518"/>
    <w:rsid w:val="007D2D1E"/>
    <w:rsid w:val="007D326E"/>
    <w:rsid w:val="007D38AD"/>
    <w:rsid w:val="007D3F3D"/>
    <w:rsid w:val="007D413B"/>
    <w:rsid w:val="007D45F1"/>
    <w:rsid w:val="007D45FB"/>
    <w:rsid w:val="007D743A"/>
    <w:rsid w:val="007E1DED"/>
    <w:rsid w:val="007E1E77"/>
    <w:rsid w:val="007E25ED"/>
    <w:rsid w:val="007E2685"/>
    <w:rsid w:val="007E31D3"/>
    <w:rsid w:val="007E3B5F"/>
    <w:rsid w:val="007E3D62"/>
    <w:rsid w:val="007E50FA"/>
    <w:rsid w:val="007E52B1"/>
    <w:rsid w:val="007E58A6"/>
    <w:rsid w:val="007E68F2"/>
    <w:rsid w:val="007E6A4C"/>
    <w:rsid w:val="007E6EFC"/>
    <w:rsid w:val="007E6F4E"/>
    <w:rsid w:val="007E73E0"/>
    <w:rsid w:val="007E7978"/>
    <w:rsid w:val="007E7E4F"/>
    <w:rsid w:val="007F0138"/>
    <w:rsid w:val="007F05EF"/>
    <w:rsid w:val="007F0840"/>
    <w:rsid w:val="007F0CBB"/>
    <w:rsid w:val="007F1B2B"/>
    <w:rsid w:val="007F255A"/>
    <w:rsid w:val="007F408A"/>
    <w:rsid w:val="007F4212"/>
    <w:rsid w:val="007F4D60"/>
    <w:rsid w:val="007F514F"/>
    <w:rsid w:val="007F62D9"/>
    <w:rsid w:val="008008C4"/>
    <w:rsid w:val="00801994"/>
    <w:rsid w:val="00802A33"/>
    <w:rsid w:val="00803A3F"/>
    <w:rsid w:val="008058FB"/>
    <w:rsid w:val="00805901"/>
    <w:rsid w:val="00805910"/>
    <w:rsid w:val="00806815"/>
    <w:rsid w:val="00807E8B"/>
    <w:rsid w:val="008113EC"/>
    <w:rsid w:val="0081149D"/>
    <w:rsid w:val="00811EC9"/>
    <w:rsid w:val="00812B52"/>
    <w:rsid w:val="0081313C"/>
    <w:rsid w:val="00813918"/>
    <w:rsid w:val="008144BA"/>
    <w:rsid w:val="00814DD4"/>
    <w:rsid w:val="00814F07"/>
    <w:rsid w:val="00815032"/>
    <w:rsid w:val="00815392"/>
    <w:rsid w:val="00815923"/>
    <w:rsid w:val="008162AC"/>
    <w:rsid w:val="0081798D"/>
    <w:rsid w:val="00817AC5"/>
    <w:rsid w:val="00817C53"/>
    <w:rsid w:val="00820DBD"/>
    <w:rsid w:val="00820DF8"/>
    <w:rsid w:val="008221E7"/>
    <w:rsid w:val="00823627"/>
    <w:rsid w:val="00823803"/>
    <w:rsid w:val="00824A71"/>
    <w:rsid w:val="00824C1C"/>
    <w:rsid w:val="00825101"/>
    <w:rsid w:val="0082554C"/>
    <w:rsid w:val="008261E0"/>
    <w:rsid w:val="00830427"/>
    <w:rsid w:val="008310D2"/>
    <w:rsid w:val="008314E0"/>
    <w:rsid w:val="00831729"/>
    <w:rsid w:val="008324AF"/>
    <w:rsid w:val="008338ED"/>
    <w:rsid w:val="00834837"/>
    <w:rsid w:val="008356AD"/>
    <w:rsid w:val="008363E6"/>
    <w:rsid w:val="008424E3"/>
    <w:rsid w:val="0084250D"/>
    <w:rsid w:val="008461C3"/>
    <w:rsid w:val="0084685F"/>
    <w:rsid w:val="00846DBA"/>
    <w:rsid w:val="00846E1D"/>
    <w:rsid w:val="00851AD6"/>
    <w:rsid w:val="00851D1C"/>
    <w:rsid w:val="00852BBC"/>
    <w:rsid w:val="008535F4"/>
    <w:rsid w:val="00853D80"/>
    <w:rsid w:val="00854190"/>
    <w:rsid w:val="00854889"/>
    <w:rsid w:val="00854F83"/>
    <w:rsid w:val="0085598F"/>
    <w:rsid w:val="00856718"/>
    <w:rsid w:val="00857F00"/>
    <w:rsid w:val="00861137"/>
    <w:rsid w:val="0086131C"/>
    <w:rsid w:val="008615DB"/>
    <w:rsid w:val="0086190D"/>
    <w:rsid w:val="00861B2E"/>
    <w:rsid w:val="00861E1E"/>
    <w:rsid w:val="00862D64"/>
    <w:rsid w:val="00863540"/>
    <w:rsid w:val="00864F80"/>
    <w:rsid w:val="00866094"/>
    <w:rsid w:val="00866DF1"/>
    <w:rsid w:val="00866EFF"/>
    <w:rsid w:val="008673A1"/>
    <w:rsid w:val="008677E2"/>
    <w:rsid w:val="00870390"/>
    <w:rsid w:val="008707E6"/>
    <w:rsid w:val="008715D5"/>
    <w:rsid w:val="00871CAA"/>
    <w:rsid w:val="00872DB6"/>
    <w:rsid w:val="008733A1"/>
    <w:rsid w:val="00873456"/>
    <w:rsid w:val="00874D51"/>
    <w:rsid w:val="008773AF"/>
    <w:rsid w:val="00877AB2"/>
    <w:rsid w:val="00877B01"/>
    <w:rsid w:val="00877B6A"/>
    <w:rsid w:val="00877E1D"/>
    <w:rsid w:val="0088016A"/>
    <w:rsid w:val="0088209B"/>
    <w:rsid w:val="00882687"/>
    <w:rsid w:val="00886432"/>
    <w:rsid w:val="0088677C"/>
    <w:rsid w:val="008868F1"/>
    <w:rsid w:val="00886F50"/>
    <w:rsid w:val="0089187E"/>
    <w:rsid w:val="00891DC9"/>
    <w:rsid w:val="008924EA"/>
    <w:rsid w:val="00892F1E"/>
    <w:rsid w:val="008931B4"/>
    <w:rsid w:val="00893272"/>
    <w:rsid w:val="00894E77"/>
    <w:rsid w:val="00894F92"/>
    <w:rsid w:val="00895CF0"/>
    <w:rsid w:val="00897D7C"/>
    <w:rsid w:val="008A02C6"/>
    <w:rsid w:val="008A126C"/>
    <w:rsid w:val="008A21DC"/>
    <w:rsid w:val="008A2F79"/>
    <w:rsid w:val="008A41E9"/>
    <w:rsid w:val="008A42FB"/>
    <w:rsid w:val="008A6475"/>
    <w:rsid w:val="008A76FC"/>
    <w:rsid w:val="008A7BE7"/>
    <w:rsid w:val="008B1258"/>
    <w:rsid w:val="008B2EAC"/>
    <w:rsid w:val="008B5736"/>
    <w:rsid w:val="008C08F0"/>
    <w:rsid w:val="008C21BF"/>
    <w:rsid w:val="008C2A51"/>
    <w:rsid w:val="008C340E"/>
    <w:rsid w:val="008C36B2"/>
    <w:rsid w:val="008C59B7"/>
    <w:rsid w:val="008C6D19"/>
    <w:rsid w:val="008D1877"/>
    <w:rsid w:val="008D21DA"/>
    <w:rsid w:val="008D2650"/>
    <w:rsid w:val="008D5461"/>
    <w:rsid w:val="008D6FCF"/>
    <w:rsid w:val="008D79C6"/>
    <w:rsid w:val="008E0C0C"/>
    <w:rsid w:val="008E0F7E"/>
    <w:rsid w:val="008E12FF"/>
    <w:rsid w:val="008E2119"/>
    <w:rsid w:val="008E2279"/>
    <w:rsid w:val="008E2C37"/>
    <w:rsid w:val="008E3374"/>
    <w:rsid w:val="008E72A9"/>
    <w:rsid w:val="008F4CB4"/>
    <w:rsid w:val="008F4D89"/>
    <w:rsid w:val="008F5814"/>
    <w:rsid w:val="008F5E29"/>
    <w:rsid w:val="008F5F14"/>
    <w:rsid w:val="008F63B2"/>
    <w:rsid w:val="008F6426"/>
    <w:rsid w:val="00900FC4"/>
    <w:rsid w:val="00902C0A"/>
    <w:rsid w:val="00903FC8"/>
    <w:rsid w:val="009051BC"/>
    <w:rsid w:val="009077A9"/>
    <w:rsid w:val="009104B6"/>
    <w:rsid w:val="009105FF"/>
    <w:rsid w:val="00910EA2"/>
    <w:rsid w:val="009117DE"/>
    <w:rsid w:val="00911824"/>
    <w:rsid w:val="00912122"/>
    <w:rsid w:val="00913177"/>
    <w:rsid w:val="00913897"/>
    <w:rsid w:val="00913ED8"/>
    <w:rsid w:val="009165B0"/>
    <w:rsid w:val="009167E7"/>
    <w:rsid w:val="00916A26"/>
    <w:rsid w:val="00916B68"/>
    <w:rsid w:val="00917192"/>
    <w:rsid w:val="00917D2E"/>
    <w:rsid w:val="009202BD"/>
    <w:rsid w:val="00921B02"/>
    <w:rsid w:val="009232BB"/>
    <w:rsid w:val="009237B3"/>
    <w:rsid w:val="00924B2E"/>
    <w:rsid w:val="00926E13"/>
    <w:rsid w:val="009301E5"/>
    <w:rsid w:val="009306A9"/>
    <w:rsid w:val="009307ED"/>
    <w:rsid w:val="009311A1"/>
    <w:rsid w:val="009311C6"/>
    <w:rsid w:val="00931D6C"/>
    <w:rsid w:val="00932EA2"/>
    <w:rsid w:val="00935C19"/>
    <w:rsid w:val="00935C4F"/>
    <w:rsid w:val="00937D00"/>
    <w:rsid w:val="00937FA6"/>
    <w:rsid w:val="009403AE"/>
    <w:rsid w:val="009424D3"/>
    <w:rsid w:val="0094331D"/>
    <w:rsid w:val="0094356B"/>
    <w:rsid w:val="0094361F"/>
    <w:rsid w:val="00943634"/>
    <w:rsid w:val="00943DCC"/>
    <w:rsid w:val="00943F35"/>
    <w:rsid w:val="0094498D"/>
    <w:rsid w:val="009468FF"/>
    <w:rsid w:val="009474C8"/>
    <w:rsid w:val="0094773A"/>
    <w:rsid w:val="00950CCA"/>
    <w:rsid w:val="0095150C"/>
    <w:rsid w:val="009516D4"/>
    <w:rsid w:val="00953C03"/>
    <w:rsid w:val="009546DC"/>
    <w:rsid w:val="00955837"/>
    <w:rsid w:val="009563EF"/>
    <w:rsid w:val="009576D2"/>
    <w:rsid w:val="00957A18"/>
    <w:rsid w:val="00961045"/>
    <w:rsid w:val="009622A7"/>
    <w:rsid w:val="009626F8"/>
    <w:rsid w:val="009630F9"/>
    <w:rsid w:val="00963997"/>
    <w:rsid w:val="00964B5E"/>
    <w:rsid w:val="00966D94"/>
    <w:rsid w:val="009675DB"/>
    <w:rsid w:val="00967615"/>
    <w:rsid w:val="00967644"/>
    <w:rsid w:val="00967FAC"/>
    <w:rsid w:val="00970683"/>
    <w:rsid w:val="00972631"/>
    <w:rsid w:val="00972E18"/>
    <w:rsid w:val="009733F4"/>
    <w:rsid w:val="0097352C"/>
    <w:rsid w:val="00973BFE"/>
    <w:rsid w:val="00974B2A"/>
    <w:rsid w:val="0097693F"/>
    <w:rsid w:val="00976E90"/>
    <w:rsid w:val="0097711F"/>
    <w:rsid w:val="00980527"/>
    <w:rsid w:val="00980C4B"/>
    <w:rsid w:val="00982376"/>
    <w:rsid w:val="009836DB"/>
    <w:rsid w:val="00984520"/>
    <w:rsid w:val="00984B49"/>
    <w:rsid w:val="00984F61"/>
    <w:rsid w:val="0098533A"/>
    <w:rsid w:val="0098550F"/>
    <w:rsid w:val="00986182"/>
    <w:rsid w:val="00986789"/>
    <w:rsid w:val="00986C6E"/>
    <w:rsid w:val="00986C98"/>
    <w:rsid w:val="00987050"/>
    <w:rsid w:val="0098734E"/>
    <w:rsid w:val="009913DD"/>
    <w:rsid w:val="0099179E"/>
    <w:rsid w:val="00991D1D"/>
    <w:rsid w:val="009921CD"/>
    <w:rsid w:val="00992DC5"/>
    <w:rsid w:val="00993DDB"/>
    <w:rsid w:val="00994125"/>
    <w:rsid w:val="00994303"/>
    <w:rsid w:val="0099621A"/>
    <w:rsid w:val="00996E86"/>
    <w:rsid w:val="009A0E27"/>
    <w:rsid w:val="009A14AB"/>
    <w:rsid w:val="009A27AA"/>
    <w:rsid w:val="009A487A"/>
    <w:rsid w:val="009A5DF5"/>
    <w:rsid w:val="009A66E7"/>
    <w:rsid w:val="009A71D8"/>
    <w:rsid w:val="009A783D"/>
    <w:rsid w:val="009B0899"/>
    <w:rsid w:val="009B1526"/>
    <w:rsid w:val="009B1C58"/>
    <w:rsid w:val="009B3D9C"/>
    <w:rsid w:val="009B5D16"/>
    <w:rsid w:val="009C03B2"/>
    <w:rsid w:val="009C0720"/>
    <w:rsid w:val="009C311C"/>
    <w:rsid w:val="009C397B"/>
    <w:rsid w:val="009C3FA7"/>
    <w:rsid w:val="009C40A8"/>
    <w:rsid w:val="009C6805"/>
    <w:rsid w:val="009C7D16"/>
    <w:rsid w:val="009C7E96"/>
    <w:rsid w:val="009D0007"/>
    <w:rsid w:val="009D00B6"/>
    <w:rsid w:val="009D02D9"/>
    <w:rsid w:val="009D1B06"/>
    <w:rsid w:val="009D4142"/>
    <w:rsid w:val="009D5132"/>
    <w:rsid w:val="009D5449"/>
    <w:rsid w:val="009D5853"/>
    <w:rsid w:val="009D593B"/>
    <w:rsid w:val="009D6BD3"/>
    <w:rsid w:val="009D7A34"/>
    <w:rsid w:val="009D7CF1"/>
    <w:rsid w:val="009E10E1"/>
    <w:rsid w:val="009E1594"/>
    <w:rsid w:val="009E165A"/>
    <w:rsid w:val="009E1964"/>
    <w:rsid w:val="009E231A"/>
    <w:rsid w:val="009E2C2F"/>
    <w:rsid w:val="009E3032"/>
    <w:rsid w:val="009E3B28"/>
    <w:rsid w:val="009E41BF"/>
    <w:rsid w:val="009E4BDC"/>
    <w:rsid w:val="009E528E"/>
    <w:rsid w:val="009E6641"/>
    <w:rsid w:val="009E693A"/>
    <w:rsid w:val="009E7C57"/>
    <w:rsid w:val="009E7D60"/>
    <w:rsid w:val="009F0020"/>
    <w:rsid w:val="009F0619"/>
    <w:rsid w:val="009F0BA9"/>
    <w:rsid w:val="009F2C3E"/>
    <w:rsid w:val="009F2D50"/>
    <w:rsid w:val="009F3866"/>
    <w:rsid w:val="009F3A92"/>
    <w:rsid w:val="009F65EB"/>
    <w:rsid w:val="009F6A23"/>
    <w:rsid w:val="009F7197"/>
    <w:rsid w:val="009F7264"/>
    <w:rsid w:val="009F75E4"/>
    <w:rsid w:val="009F7B71"/>
    <w:rsid w:val="009F7FAB"/>
    <w:rsid w:val="00A01060"/>
    <w:rsid w:val="00A01706"/>
    <w:rsid w:val="00A01A08"/>
    <w:rsid w:val="00A02298"/>
    <w:rsid w:val="00A02580"/>
    <w:rsid w:val="00A0350D"/>
    <w:rsid w:val="00A040DB"/>
    <w:rsid w:val="00A052EB"/>
    <w:rsid w:val="00A055A5"/>
    <w:rsid w:val="00A05854"/>
    <w:rsid w:val="00A05A12"/>
    <w:rsid w:val="00A11516"/>
    <w:rsid w:val="00A11A91"/>
    <w:rsid w:val="00A11EF2"/>
    <w:rsid w:val="00A126DB"/>
    <w:rsid w:val="00A13B77"/>
    <w:rsid w:val="00A1441E"/>
    <w:rsid w:val="00A14476"/>
    <w:rsid w:val="00A14517"/>
    <w:rsid w:val="00A15D85"/>
    <w:rsid w:val="00A16B37"/>
    <w:rsid w:val="00A16B8F"/>
    <w:rsid w:val="00A16F12"/>
    <w:rsid w:val="00A20FDD"/>
    <w:rsid w:val="00A24C93"/>
    <w:rsid w:val="00A31D57"/>
    <w:rsid w:val="00A3226C"/>
    <w:rsid w:val="00A32C80"/>
    <w:rsid w:val="00A32D65"/>
    <w:rsid w:val="00A3587D"/>
    <w:rsid w:val="00A35DB8"/>
    <w:rsid w:val="00A36084"/>
    <w:rsid w:val="00A36F12"/>
    <w:rsid w:val="00A37199"/>
    <w:rsid w:val="00A37ECA"/>
    <w:rsid w:val="00A407D6"/>
    <w:rsid w:val="00A42E7A"/>
    <w:rsid w:val="00A42E8D"/>
    <w:rsid w:val="00A43018"/>
    <w:rsid w:val="00A4303E"/>
    <w:rsid w:val="00A430EB"/>
    <w:rsid w:val="00A44423"/>
    <w:rsid w:val="00A467AC"/>
    <w:rsid w:val="00A5094D"/>
    <w:rsid w:val="00A519EC"/>
    <w:rsid w:val="00A531F2"/>
    <w:rsid w:val="00A53A36"/>
    <w:rsid w:val="00A5426B"/>
    <w:rsid w:val="00A5451B"/>
    <w:rsid w:val="00A5458F"/>
    <w:rsid w:val="00A567E8"/>
    <w:rsid w:val="00A576D1"/>
    <w:rsid w:val="00A57C33"/>
    <w:rsid w:val="00A57C4B"/>
    <w:rsid w:val="00A606A3"/>
    <w:rsid w:val="00A60AE6"/>
    <w:rsid w:val="00A62327"/>
    <w:rsid w:val="00A6412C"/>
    <w:rsid w:val="00A646D4"/>
    <w:rsid w:val="00A65BE6"/>
    <w:rsid w:val="00A707C9"/>
    <w:rsid w:val="00A722CA"/>
    <w:rsid w:val="00A73095"/>
    <w:rsid w:val="00A7328B"/>
    <w:rsid w:val="00A733A0"/>
    <w:rsid w:val="00A73645"/>
    <w:rsid w:val="00A73817"/>
    <w:rsid w:val="00A75767"/>
    <w:rsid w:val="00A80AA6"/>
    <w:rsid w:val="00A80FBA"/>
    <w:rsid w:val="00A818FC"/>
    <w:rsid w:val="00A821A9"/>
    <w:rsid w:val="00A83878"/>
    <w:rsid w:val="00A84157"/>
    <w:rsid w:val="00A8491A"/>
    <w:rsid w:val="00A862EB"/>
    <w:rsid w:val="00A863F2"/>
    <w:rsid w:val="00A87917"/>
    <w:rsid w:val="00A87A32"/>
    <w:rsid w:val="00A904CC"/>
    <w:rsid w:val="00A90698"/>
    <w:rsid w:val="00A9083D"/>
    <w:rsid w:val="00A923A2"/>
    <w:rsid w:val="00A92FE1"/>
    <w:rsid w:val="00A94D54"/>
    <w:rsid w:val="00A953A3"/>
    <w:rsid w:val="00A95A89"/>
    <w:rsid w:val="00A96089"/>
    <w:rsid w:val="00A964DA"/>
    <w:rsid w:val="00A97B02"/>
    <w:rsid w:val="00AA0226"/>
    <w:rsid w:val="00AA0837"/>
    <w:rsid w:val="00AA1E11"/>
    <w:rsid w:val="00AA2976"/>
    <w:rsid w:val="00AA3DF3"/>
    <w:rsid w:val="00AA56E7"/>
    <w:rsid w:val="00AA5AD2"/>
    <w:rsid w:val="00AA6076"/>
    <w:rsid w:val="00AA6649"/>
    <w:rsid w:val="00AA6855"/>
    <w:rsid w:val="00AA704F"/>
    <w:rsid w:val="00AA7A9E"/>
    <w:rsid w:val="00AB0516"/>
    <w:rsid w:val="00AB105B"/>
    <w:rsid w:val="00AB1247"/>
    <w:rsid w:val="00AB1534"/>
    <w:rsid w:val="00AB17F8"/>
    <w:rsid w:val="00AB1C76"/>
    <w:rsid w:val="00AB2CC0"/>
    <w:rsid w:val="00AB2F18"/>
    <w:rsid w:val="00AB3662"/>
    <w:rsid w:val="00AB3C28"/>
    <w:rsid w:val="00AB455E"/>
    <w:rsid w:val="00AB46C7"/>
    <w:rsid w:val="00AB5433"/>
    <w:rsid w:val="00AB7D9C"/>
    <w:rsid w:val="00AC02B1"/>
    <w:rsid w:val="00AC2EBB"/>
    <w:rsid w:val="00AC6F84"/>
    <w:rsid w:val="00AC730D"/>
    <w:rsid w:val="00AC7DFE"/>
    <w:rsid w:val="00AD0C85"/>
    <w:rsid w:val="00AD1F50"/>
    <w:rsid w:val="00AD3A68"/>
    <w:rsid w:val="00AD405D"/>
    <w:rsid w:val="00AD4F73"/>
    <w:rsid w:val="00AD5223"/>
    <w:rsid w:val="00AD75E5"/>
    <w:rsid w:val="00AD7F7D"/>
    <w:rsid w:val="00AE0D55"/>
    <w:rsid w:val="00AE25A6"/>
    <w:rsid w:val="00AE2B77"/>
    <w:rsid w:val="00AE2BFC"/>
    <w:rsid w:val="00AE2BFE"/>
    <w:rsid w:val="00AE2D9D"/>
    <w:rsid w:val="00AE2FBA"/>
    <w:rsid w:val="00AE41A6"/>
    <w:rsid w:val="00AE4D9C"/>
    <w:rsid w:val="00AE5EA5"/>
    <w:rsid w:val="00AE6545"/>
    <w:rsid w:val="00AF0BF0"/>
    <w:rsid w:val="00AF16CC"/>
    <w:rsid w:val="00AF1ED1"/>
    <w:rsid w:val="00AF2200"/>
    <w:rsid w:val="00AF2DFB"/>
    <w:rsid w:val="00AF3D2C"/>
    <w:rsid w:val="00AF406C"/>
    <w:rsid w:val="00AF44F5"/>
    <w:rsid w:val="00AF57C5"/>
    <w:rsid w:val="00AF5A5D"/>
    <w:rsid w:val="00AF650D"/>
    <w:rsid w:val="00AF6A08"/>
    <w:rsid w:val="00B00D9A"/>
    <w:rsid w:val="00B01942"/>
    <w:rsid w:val="00B0312C"/>
    <w:rsid w:val="00B04302"/>
    <w:rsid w:val="00B055F5"/>
    <w:rsid w:val="00B05E2D"/>
    <w:rsid w:val="00B06230"/>
    <w:rsid w:val="00B0654C"/>
    <w:rsid w:val="00B06D5C"/>
    <w:rsid w:val="00B076ED"/>
    <w:rsid w:val="00B07C2A"/>
    <w:rsid w:val="00B07E68"/>
    <w:rsid w:val="00B12A96"/>
    <w:rsid w:val="00B1405E"/>
    <w:rsid w:val="00B148D4"/>
    <w:rsid w:val="00B157B4"/>
    <w:rsid w:val="00B16DAC"/>
    <w:rsid w:val="00B174C2"/>
    <w:rsid w:val="00B20A05"/>
    <w:rsid w:val="00B218F5"/>
    <w:rsid w:val="00B22B5A"/>
    <w:rsid w:val="00B22D47"/>
    <w:rsid w:val="00B23FC2"/>
    <w:rsid w:val="00B24A30"/>
    <w:rsid w:val="00B26BB0"/>
    <w:rsid w:val="00B275C8"/>
    <w:rsid w:val="00B3036A"/>
    <w:rsid w:val="00B303C5"/>
    <w:rsid w:val="00B31953"/>
    <w:rsid w:val="00B3283B"/>
    <w:rsid w:val="00B32EFF"/>
    <w:rsid w:val="00B34A3B"/>
    <w:rsid w:val="00B34C11"/>
    <w:rsid w:val="00B3524B"/>
    <w:rsid w:val="00B3564A"/>
    <w:rsid w:val="00B3587B"/>
    <w:rsid w:val="00B35E7D"/>
    <w:rsid w:val="00B37973"/>
    <w:rsid w:val="00B37BE0"/>
    <w:rsid w:val="00B40DFB"/>
    <w:rsid w:val="00B40F66"/>
    <w:rsid w:val="00B41897"/>
    <w:rsid w:val="00B42701"/>
    <w:rsid w:val="00B44B48"/>
    <w:rsid w:val="00B46F67"/>
    <w:rsid w:val="00B47135"/>
    <w:rsid w:val="00B47281"/>
    <w:rsid w:val="00B5078D"/>
    <w:rsid w:val="00B507A2"/>
    <w:rsid w:val="00B507F1"/>
    <w:rsid w:val="00B5126D"/>
    <w:rsid w:val="00B5164F"/>
    <w:rsid w:val="00B51920"/>
    <w:rsid w:val="00B51AC3"/>
    <w:rsid w:val="00B51DC5"/>
    <w:rsid w:val="00B52651"/>
    <w:rsid w:val="00B53078"/>
    <w:rsid w:val="00B533C1"/>
    <w:rsid w:val="00B54C3E"/>
    <w:rsid w:val="00B54F02"/>
    <w:rsid w:val="00B55257"/>
    <w:rsid w:val="00B55AFA"/>
    <w:rsid w:val="00B55FFE"/>
    <w:rsid w:val="00B57216"/>
    <w:rsid w:val="00B57DA9"/>
    <w:rsid w:val="00B613F0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0C0C"/>
    <w:rsid w:val="00B713F0"/>
    <w:rsid w:val="00B729B0"/>
    <w:rsid w:val="00B72B8E"/>
    <w:rsid w:val="00B73406"/>
    <w:rsid w:val="00B7502B"/>
    <w:rsid w:val="00B75E91"/>
    <w:rsid w:val="00B763F2"/>
    <w:rsid w:val="00B764CF"/>
    <w:rsid w:val="00B773B2"/>
    <w:rsid w:val="00B77C36"/>
    <w:rsid w:val="00B81917"/>
    <w:rsid w:val="00B8208A"/>
    <w:rsid w:val="00B837EB"/>
    <w:rsid w:val="00B84F89"/>
    <w:rsid w:val="00B862FE"/>
    <w:rsid w:val="00B86D6B"/>
    <w:rsid w:val="00B874AE"/>
    <w:rsid w:val="00B87C4A"/>
    <w:rsid w:val="00B91522"/>
    <w:rsid w:val="00B93303"/>
    <w:rsid w:val="00B94D62"/>
    <w:rsid w:val="00B95443"/>
    <w:rsid w:val="00B95FC9"/>
    <w:rsid w:val="00B96AC8"/>
    <w:rsid w:val="00BA1D19"/>
    <w:rsid w:val="00BA2F76"/>
    <w:rsid w:val="00BA47AD"/>
    <w:rsid w:val="00BA5F83"/>
    <w:rsid w:val="00BA6C81"/>
    <w:rsid w:val="00BA6E2F"/>
    <w:rsid w:val="00BB0BA7"/>
    <w:rsid w:val="00BB1886"/>
    <w:rsid w:val="00BB26CD"/>
    <w:rsid w:val="00BB2AB1"/>
    <w:rsid w:val="00BB2D9D"/>
    <w:rsid w:val="00BB3332"/>
    <w:rsid w:val="00BB3799"/>
    <w:rsid w:val="00BB4A40"/>
    <w:rsid w:val="00BB5891"/>
    <w:rsid w:val="00BB6578"/>
    <w:rsid w:val="00BB77DA"/>
    <w:rsid w:val="00BC00DE"/>
    <w:rsid w:val="00BC1527"/>
    <w:rsid w:val="00BC1798"/>
    <w:rsid w:val="00BC207F"/>
    <w:rsid w:val="00BC25C4"/>
    <w:rsid w:val="00BC2635"/>
    <w:rsid w:val="00BC300D"/>
    <w:rsid w:val="00BC33BB"/>
    <w:rsid w:val="00BC399B"/>
    <w:rsid w:val="00BC43E3"/>
    <w:rsid w:val="00BC4DB8"/>
    <w:rsid w:val="00BC58CC"/>
    <w:rsid w:val="00BC6AD9"/>
    <w:rsid w:val="00BC6F56"/>
    <w:rsid w:val="00BD0D3B"/>
    <w:rsid w:val="00BD29C3"/>
    <w:rsid w:val="00BD2F65"/>
    <w:rsid w:val="00BD303A"/>
    <w:rsid w:val="00BD344B"/>
    <w:rsid w:val="00BD3D81"/>
    <w:rsid w:val="00BD40B2"/>
    <w:rsid w:val="00BD53E7"/>
    <w:rsid w:val="00BD62A3"/>
    <w:rsid w:val="00BD6722"/>
    <w:rsid w:val="00BD6A46"/>
    <w:rsid w:val="00BD6F71"/>
    <w:rsid w:val="00BD7E18"/>
    <w:rsid w:val="00BE06A9"/>
    <w:rsid w:val="00BE0938"/>
    <w:rsid w:val="00BE0CC9"/>
    <w:rsid w:val="00BE1890"/>
    <w:rsid w:val="00BE1913"/>
    <w:rsid w:val="00BE2AE6"/>
    <w:rsid w:val="00BE2B12"/>
    <w:rsid w:val="00BE3122"/>
    <w:rsid w:val="00BE39AA"/>
    <w:rsid w:val="00BE3A80"/>
    <w:rsid w:val="00BE4D2F"/>
    <w:rsid w:val="00BE507D"/>
    <w:rsid w:val="00BE5741"/>
    <w:rsid w:val="00BE5DBF"/>
    <w:rsid w:val="00BE5E62"/>
    <w:rsid w:val="00BE6D91"/>
    <w:rsid w:val="00BE72F1"/>
    <w:rsid w:val="00BE7D36"/>
    <w:rsid w:val="00BF0402"/>
    <w:rsid w:val="00BF05D9"/>
    <w:rsid w:val="00BF1681"/>
    <w:rsid w:val="00BF17FF"/>
    <w:rsid w:val="00BF1D92"/>
    <w:rsid w:val="00BF2302"/>
    <w:rsid w:val="00BF6AB5"/>
    <w:rsid w:val="00BF6BA0"/>
    <w:rsid w:val="00BF713C"/>
    <w:rsid w:val="00BF7CAF"/>
    <w:rsid w:val="00BF7FEF"/>
    <w:rsid w:val="00C01332"/>
    <w:rsid w:val="00C03C8C"/>
    <w:rsid w:val="00C03D65"/>
    <w:rsid w:val="00C03F41"/>
    <w:rsid w:val="00C0423E"/>
    <w:rsid w:val="00C050E6"/>
    <w:rsid w:val="00C053E2"/>
    <w:rsid w:val="00C06218"/>
    <w:rsid w:val="00C06D20"/>
    <w:rsid w:val="00C071B3"/>
    <w:rsid w:val="00C10474"/>
    <w:rsid w:val="00C10537"/>
    <w:rsid w:val="00C1054D"/>
    <w:rsid w:val="00C1216E"/>
    <w:rsid w:val="00C1300A"/>
    <w:rsid w:val="00C146B7"/>
    <w:rsid w:val="00C14AC1"/>
    <w:rsid w:val="00C15ECB"/>
    <w:rsid w:val="00C15F83"/>
    <w:rsid w:val="00C1675C"/>
    <w:rsid w:val="00C16F5A"/>
    <w:rsid w:val="00C176C5"/>
    <w:rsid w:val="00C17E5E"/>
    <w:rsid w:val="00C217B1"/>
    <w:rsid w:val="00C229E7"/>
    <w:rsid w:val="00C22A45"/>
    <w:rsid w:val="00C23C1A"/>
    <w:rsid w:val="00C24AF8"/>
    <w:rsid w:val="00C24CA6"/>
    <w:rsid w:val="00C25F25"/>
    <w:rsid w:val="00C26105"/>
    <w:rsid w:val="00C2651F"/>
    <w:rsid w:val="00C27528"/>
    <w:rsid w:val="00C30944"/>
    <w:rsid w:val="00C30DD9"/>
    <w:rsid w:val="00C31E4B"/>
    <w:rsid w:val="00C32D27"/>
    <w:rsid w:val="00C332A5"/>
    <w:rsid w:val="00C35D22"/>
    <w:rsid w:val="00C37866"/>
    <w:rsid w:val="00C4016C"/>
    <w:rsid w:val="00C417D0"/>
    <w:rsid w:val="00C431A4"/>
    <w:rsid w:val="00C439F7"/>
    <w:rsid w:val="00C43C3F"/>
    <w:rsid w:val="00C44B50"/>
    <w:rsid w:val="00C45351"/>
    <w:rsid w:val="00C456A7"/>
    <w:rsid w:val="00C46D39"/>
    <w:rsid w:val="00C474AF"/>
    <w:rsid w:val="00C47A92"/>
    <w:rsid w:val="00C505C8"/>
    <w:rsid w:val="00C5130D"/>
    <w:rsid w:val="00C51636"/>
    <w:rsid w:val="00C51BAC"/>
    <w:rsid w:val="00C5423F"/>
    <w:rsid w:val="00C544AC"/>
    <w:rsid w:val="00C551D5"/>
    <w:rsid w:val="00C564B2"/>
    <w:rsid w:val="00C5660E"/>
    <w:rsid w:val="00C56788"/>
    <w:rsid w:val="00C56CD7"/>
    <w:rsid w:val="00C574A8"/>
    <w:rsid w:val="00C64835"/>
    <w:rsid w:val="00C64C1E"/>
    <w:rsid w:val="00C65138"/>
    <w:rsid w:val="00C6558D"/>
    <w:rsid w:val="00C656DF"/>
    <w:rsid w:val="00C66168"/>
    <w:rsid w:val="00C66F6A"/>
    <w:rsid w:val="00C679D3"/>
    <w:rsid w:val="00C725CC"/>
    <w:rsid w:val="00C73934"/>
    <w:rsid w:val="00C74794"/>
    <w:rsid w:val="00C74E91"/>
    <w:rsid w:val="00C74FCA"/>
    <w:rsid w:val="00C760A8"/>
    <w:rsid w:val="00C7674A"/>
    <w:rsid w:val="00C76B8F"/>
    <w:rsid w:val="00C775F9"/>
    <w:rsid w:val="00C805AA"/>
    <w:rsid w:val="00C80A12"/>
    <w:rsid w:val="00C80C95"/>
    <w:rsid w:val="00C80F75"/>
    <w:rsid w:val="00C83555"/>
    <w:rsid w:val="00C84E9C"/>
    <w:rsid w:val="00C856B7"/>
    <w:rsid w:val="00C85CB5"/>
    <w:rsid w:val="00C85D36"/>
    <w:rsid w:val="00C85E3E"/>
    <w:rsid w:val="00C86D65"/>
    <w:rsid w:val="00C86FD5"/>
    <w:rsid w:val="00C87788"/>
    <w:rsid w:val="00C87FAD"/>
    <w:rsid w:val="00C908BB"/>
    <w:rsid w:val="00C908EE"/>
    <w:rsid w:val="00C90C32"/>
    <w:rsid w:val="00C92AAB"/>
    <w:rsid w:val="00C94956"/>
    <w:rsid w:val="00C94BFC"/>
    <w:rsid w:val="00C9566B"/>
    <w:rsid w:val="00C96149"/>
    <w:rsid w:val="00C97E3F"/>
    <w:rsid w:val="00CA0E16"/>
    <w:rsid w:val="00CA21A1"/>
    <w:rsid w:val="00CA6DC5"/>
    <w:rsid w:val="00CA7131"/>
    <w:rsid w:val="00CA7EF4"/>
    <w:rsid w:val="00CB0B2E"/>
    <w:rsid w:val="00CB0EE9"/>
    <w:rsid w:val="00CB16DB"/>
    <w:rsid w:val="00CB33DF"/>
    <w:rsid w:val="00CB5117"/>
    <w:rsid w:val="00CB6302"/>
    <w:rsid w:val="00CB669E"/>
    <w:rsid w:val="00CB699A"/>
    <w:rsid w:val="00CC0086"/>
    <w:rsid w:val="00CC05DD"/>
    <w:rsid w:val="00CC067E"/>
    <w:rsid w:val="00CC0905"/>
    <w:rsid w:val="00CC0D47"/>
    <w:rsid w:val="00CC15FA"/>
    <w:rsid w:val="00CC1F92"/>
    <w:rsid w:val="00CC2E80"/>
    <w:rsid w:val="00CC31B2"/>
    <w:rsid w:val="00CC3571"/>
    <w:rsid w:val="00CC450D"/>
    <w:rsid w:val="00CC5239"/>
    <w:rsid w:val="00CC6732"/>
    <w:rsid w:val="00CC68DE"/>
    <w:rsid w:val="00CC7B58"/>
    <w:rsid w:val="00CD00FA"/>
    <w:rsid w:val="00CD1853"/>
    <w:rsid w:val="00CD28B1"/>
    <w:rsid w:val="00CD2F78"/>
    <w:rsid w:val="00CD367D"/>
    <w:rsid w:val="00CD4AB1"/>
    <w:rsid w:val="00CD6485"/>
    <w:rsid w:val="00CD679F"/>
    <w:rsid w:val="00CD6E2A"/>
    <w:rsid w:val="00CD77C1"/>
    <w:rsid w:val="00CE099A"/>
    <w:rsid w:val="00CE109E"/>
    <w:rsid w:val="00CE14BB"/>
    <w:rsid w:val="00CE2247"/>
    <w:rsid w:val="00CE2300"/>
    <w:rsid w:val="00CE2E90"/>
    <w:rsid w:val="00CE3135"/>
    <w:rsid w:val="00CE4A72"/>
    <w:rsid w:val="00CE58FC"/>
    <w:rsid w:val="00CE5B29"/>
    <w:rsid w:val="00CE6AFC"/>
    <w:rsid w:val="00CE6DB3"/>
    <w:rsid w:val="00CE730B"/>
    <w:rsid w:val="00CE76F7"/>
    <w:rsid w:val="00CF042D"/>
    <w:rsid w:val="00CF31AF"/>
    <w:rsid w:val="00CF35A9"/>
    <w:rsid w:val="00CF419A"/>
    <w:rsid w:val="00CF48FB"/>
    <w:rsid w:val="00CF4B4C"/>
    <w:rsid w:val="00CF4DBB"/>
    <w:rsid w:val="00CF5851"/>
    <w:rsid w:val="00CF5B30"/>
    <w:rsid w:val="00CF6812"/>
    <w:rsid w:val="00CF6F7F"/>
    <w:rsid w:val="00D01F10"/>
    <w:rsid w:val="00D01F4D"/>
    <w:rsid w:val="00D01FA3"/>
    <w:rsid w:val="00D01FBF"/>
    <w:rsid w:val="00D03415"/>
    <w:rsid w:val="00D03569"/>
    <w:rsid w:val="00D0357F"/>
    <w:rsid w:val="00D03CE9"/>
    <w:rsid w:val="00D03E84"/>
    <w:rsid w:val="00D03F18"/>
    <w:rsid w:val="00D04C58"/>
    <w:rsid w:val="00D05942"/>
    <w:rsid w:val="00D0673C"/>
    <w:rsid w:val="00D10DB2"/>
    <w:rsid w:val="00D111E5"/>
    <w:rsid w:val="00D13732"/>
    <w:rsid w:val="00D137D2"/>
    <w:rsid w:val="00D1388F"/>
    <w:rsid w:val="00D13A44"/>
    <w:rsid w:val="00D14634"/>
    <w:rsid w:val="00D14BBC"/>
    <w:rsid w:val="00D1570A"/>
    <w:rsid w:val="00D173E0"/>
    <w:rsid w:val="00D206C1"/>
    <w:rsid w:val="00D20853"/>
    <w:rsid w:val="00D21894"/>
    <w:rsid w:val="00D24A9E"/>
    <w:rsid w:val="00D26E9B"/>
    <w:rsid w:val="00D304D6"/>
    <w:rsid w:val="00D30AEA"/>
    <w:rsid w:val="00D30E22"/>
    <w:rsid w:val="00D31846"/>
    <w:rsid w:val="00D31D75"/>
    <w:rsid w:val="00D3294B"/>
    <w:rsid w:val="00D332D6"/>
    <w:rsid w:val="00D33E0E"/>
    <w:rsid w:val="00D35405"/>
    <w:rsid w:val="00D358AC"/>
    <w:rsid w:val="00D40728"/>
    <w:rsid w:val="00D40C88"/>
    <w:rsid w:val="00D419AF"/>
    <w:rsid w:val="00D42C19"/>
    <w:rsid w:val="00D431D3"/>
    <w:rsid w:val="00D4528D"/>
    <w:rsid w:val="00D456D4"/>
    <w:rsid w:val="00D479B1"/>
    <w:rsid w:val="00D50EFA"/>
    <w:rsid w:val="00D50FDB"/>
    <w:rsid w:val="00D50FED"/>
    <w:rsid w:val="00D51E34"/>
    <w:rsid w:val="00D52440"/>
    <w:rsid w:val="00D524D6"/>
    <w:rsid w:val="00D52585"/>
    <w:rsid w:val="00D52B07"/>
    <w:rsid w:val="00D52D2A"/>
    <w:rsid w:val="00D52D5A"/>
    <w:rsid w:val="00D52DD0"/>
    <w:rsid w:val="00D543FD"/>
    <w:rsid w:val="00D5481E"/>
    <w:rsid w:val="00D54E8B"/>
    <w:rsid w:val="00D558CB"/>
    <w:rsid w:val="00D55C9F"/>
    <w:rsid w:val="00D567B3"/>
    <w:rsid w:val="00D570BE"/>
    <w:rsid w:val="00D57D61"/>
    <w:rsid w:val="00D6022B"/>
    <w:rsid w:val="00D61C04"/>
    <w:rsid w:val="00D62BB2"/>
    <w:rsid w:val="00D63803"/>
    <w:rsid w:val="00D652F9"/>
    <w:rsid w:val="00D65702"/>
    <w:rsid w:val="00D659B7"/>
    <w:rsid w:val="00D6693E"/>
    <w:rsid w:val="00D66E15"/>
    <w:rsid w:val="00D7259A"/>
    <w:rsid w:val="00D736F7"/>
    <w:rsid w:val="00D744DC"/>
    <w:rsid w:val="00D767BD"/>
    <w:rsid w:val="00D76A18"/>
    <w:rsid w:val="00D77ACF"/>
    <w:rsid w:val="00D8090F"/>
    <w:rsid w:val="00D82A55"/>
    <w:rsid w:val="00D82EB5"/>
    <w:rsid w:val="00D83124"/>
    <w:rsid w:val="00D84C2B"/>
    <w:rsid w:val="00D86278"/>
    <w:rsid w:val="00D87CDA"/>
    <w:rsid w:val="00D90477"/>
    <w:rsid w:val="00D909C9"/>
    <w:rsid w:val="00D90EF5"/>
    <w:rsid w:val="00D9237F"/>
    <w:rsid w:val="00D93274"/>
    <w:rsid w:val="00D94001"/>
    <w:rsid w:val="00D94618"/>
    <w:rsid w:val="00D94FCC"/>
    <w:rsid w:val="00D95E88"/>
    <w:rsid w:val="00D970BB"/>
    <w:rsid w:val="00D97717"/>
    <w:rsid w:val="00D977CF"/>
    <w:rsid w:val="00D97F93"/>
    <w:rsid w:val="00DA3E88"/>
    <w:rsid w:val="00DA473F"/>
    <w:rsid w:val="00DA511C"/>
    <w:rsid w:val="00DA5372"/>
    <w:rsid w:val="00DA6DD7"/>
    <w:rsid w:val="00DB0C0B"/>
    <w:rsid w:val="00DB0E19"/>
    <w:rsid w:val="00DB1579"/>
    <w:rsid w:val="00DB48B8"/>
    <w:rsid w:val="00DB4910"/>
    <w:rsid w:val="00DB4F62"/>
    <w:rsid w:val="00DB7549"/>
    <w:rsid w:val="00DB7A2A"/>
    <w:rsid w:val="00DC01B8"/>
    <w:rsid w:val="00DC0DB3"/>
    <w:rsid w:val="00DC19E1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26B"/>
    <w:rsid w:val="00DC671B"/>
    <w:rsid w:val="00DD0DB5"/>
    <w:rsid w:val="00DD2766"/>
    <w:rsid w:val="00DD2ABA"/>
    <w:rsid w:val="00DD2D4B"/>
    <w:rsid w:val="00DD3BAF"/>
    <w:rsid w:val="00DD474F"/>
    <w:rsid w:val="00DD5227"/>
    <w:rsid w:val="00DD53B6"/>
    <w:rsid w:val="00DD61A2"/>
    <w:rsid w:val="00DD6428"/>
    <w:rsid w:val="00DD7CCD"/>
    <w:rsid w:val="00DE0633"/>
    <w:rsid w:val="00DE071D"/>
    <w:rsid w:val="00DE1000"/>
    <w:rsid w:val="00DE19B2"/>
    <w:rsid w:val="00DE19F6"/>
    <w:rsid w:val="00DE1DC2"/>
    <w:rsid w:val="00DE1F16"/>
    <w:rsid w:val="00DE1F19"/>
    <w:rsid w:val="00DE33AF"/>
    <w:rsid w:val="00DE3751"/>
    <w:rsid w:val="00DE37EA"/>
    <w:rsid w:val="00DE3B91"/>
    <w:rsid w:val="00DE5CAF"/>
    <w:rsid w:val="00DE6A85"/>
    <w:rsid w:val="00DE7879"/>
    <w:rsid w:val="00DF03BF"/>
    <w:rsid w:val="00DF0B88"/>
    <w:rsid w:val="00DF2D1F"/>
    <w:rsid w:val="00DF44E7"/>
    <w:rsid w:val="00DF485F"/>
    <w:rsid w:val="00DF5CF2"/>
    <w:rsid w:val="00DF65EB"/>
    <w:rsid w:val="00DF6926"/>
    <w:rsid w:val="00DF796A"/>
    <w:rsid w:val="00E0000C"/>
    <w:rsid w:val="00E00BBB"/>
    <w:rsid w:val="00E0195C"/>
    <w:rsid w:val="00E02F84"/>
    <w:rsid w:val="00E04B86"/>
    <w:rsid w:val="00E05791"/>
    <w:rsid w:val="00E0592E"/>
    <w:rsid w:val="00E06607"/>
    <w:rsid w:val="00E06A8B"/>
    <w:rsid w:val="00E100F0"/>
    <w:rsid w:val="00E1059D"/>
    <w:rsid w:val="00E11225"/>
    <w:rsid w:val="00E1201B"/>
    <w:rsid w:val="00E13649"/>
    <w:rsid w:val="00E14383"/>
    <w:rsid w:val="00E158AC"/>
    <w:rsid w:val="00E15BF5"/>
    <w:rsid w:val="00E161EE"/>
    <w:rsid w:val="00E17177"/>
    <w:rsid w:val="00E17577"/>
    <w:rsid w:val="00E21345"/>
    <w:rsid w:val="00E216CB"/>
    <w:rsid w:val="00E22175"/>
    <w:rsid w:val="00E232D7"/>
    <w:rsid w:val="00E24698"/>
    <w:rsid w:val="00E24879"/>
    <w:rsid w:val="00E256CF"/>
    <w:rsid w:val="00E25A43"/>
    <w:rsid w:val="00E27681"/>
    <w:rsid w:val="00E303DE"/>
    <w:rsid w:val="00E3062E"/>
    <w:rsid w:val="00E319C2"/>
    <w:rsid w:val="00E32114"/>
    <w:rsid w:val="00E32943"/>
    <w:rsid w:val="00E32F86"/>
    <w:rsid w:val="00E3346C"/>
    <w:rsid w:val="00E339F1"/>
    <w:rsid w:val="00E341BF"/>
    <w:rsid w:val="00E34272"/>
    <w:rsid w:val="00E3438B"/>
    <w:rsid w:val="00E35DF0"/>
    <w:rsid w:val="00E3631D"/>
    <w:rsid w:val="00E36784"/>
    <w:rsid w:val="00E36CBD"/>
    <w:rsid w:val="00E37250"/>
    <w:rsid w:val="00E37A0F"/>
    <w:rsid w:val="00E37A45"/>
    <w:rsid w:val="00E40BF0"/>
    <w:rsid w:val="00E410A2"/>
    <w:rsid w:val="00E424B2"/>
    <w:rsid w:val="00E42F8A"/>
    <w:rsid w:val="00E46B9C"/>
    <w:rsid w:val="00E46C57"/>
    <w:rsid w:val="00E50757"/>
    <w:rsid w:val="00E518C2"/>
    <w:rsid w:val="00E52C50"/>
    <w:rsid w:val="00E5360C"/>
    <w:rsid w:val="00E56FEE"/>
    <w:rsid w:val="00E571FA"/>
    <w:rsid w:val="00E60644"/>
    <w:rsid w:val="00E61301"/>
    <w:rsid w:val="00E61BFA"/>
    <w:rsid w:val="00E64596"/>
    <w:rsid w:val="00E65154"/>
    <w:rsid w:val="00E655E7"/>
    <w:rsid w:val="00E67595"/>
    <w:rsid w:val="00E701EF"/>
    <w:rsid w:val="00E70318"/>
    <w:rsid w:val="00E70E2E"/>
    <w:rsid w:val="00E71279"/>
    <w:rsid w:val="00E71DF9"/>
    <w:rsid w:val="00E7255C"/>
    <w:rsid w:val="00E72C26"/>
    <w:rsid w:val="00E7410E"/>
    <w:rsid w:val="00E74469"/>
    <w:rsid w:val="00E7453F"/>
    <w:rsid w:val="00E74891"/>
    <w:rsid w:val="00E76832"/>
    <w:rsid w:val="00E76BB1"/>
    <w:rsid w:val="00E77072"/>
    <w:rsid w:val="00E801B5"/>
    <w:rsid w:val="00E822C5"/>
    <w:rsid w:val="00E824D4"/>
    <w:rsid w:val="00E8438A"/>
    <w:rsid w:val="00E86692"/>
    <w:rsid w:val="00E86C25"/>
    <w:rsid w:val="00E87E96"/>
    <w:rsid w:val="00E90ACA"/>
    <w:rsid w:val="00E91038"/>
    <w:rsid w:val="00E9188C"/>
    <w:rsid w:val="00E91A64"/>
    <w:rsid w:val="00E939E2"/>
    <w:rsid w:val="00E940A5"/>
    <w:rsid w:val="00E940B4"/>
    <w:rsid w:val="00E940F2"/>
    <w:rsid w:val="00E965CF"/>
    <w:rsid w:val="00EA1089"/>
    <w:rsid w:val="00EA17DC"/>
    <w:rsid w:val="00EA1E92"/>
    <w:rsid w:val="00EA20DB"/>
    <w:rsid w:val="00EA3233"/>
    <w:rsid w:val="00EA36CF"/>
    <w:rsid w:val="00EA3C81"/>
    <w:rsid w:val="00EA52F5"/>
    <w:rsid w:val="00EB08C7"/>
    <w:rsid w:val="00EB1D96"/>
    <w:rsid w:val="00EB20B7"/>
    <w:rsid w:val="00EB3098"/>
    <w:rsid w:val="00EB3774"/>
    <w:rsid w:val="00EB4385"/>
    <w:rsid w:val="00EB51F2"/>
    <w:rsid w:val="00EB59DC"/>
    <w:rsid w:val="00EB5DBE"/>
    <w:rsid w:val="00EB6C05"/>
    <w:rsid w:val="00EC05E6"/>
    <w:rsid w:val="00EC08E8"/>
    <w:rsid w:val="00EC09C4"/>
    <w:rsid w:val="00EC1313"/>
    <w:rsid w:val="00EC2248"/>
    <w:rsid w:val="00EC2430"/>
    <w:rsid w:val="00EC28C0"/>
    <w:rsid w:val="00EC3101"/>
    <w:rsid w:val="00EC374B"/>
    <w:rsid w:val="00EC3808"/>
    <w:rsid w:val="00EC5CA4"/>
    <w:rsid w:val="00EC6B51"/>
    <w:rsid w:val="00EC70D4"/>
    <w:rsid w:val="00EC70D5"/>
    <w:rsid w:val="00ED03A6"/>
    <w:rsid w:val="00ED12B1"/>
    <w:rsid w:val="00ED15E5"/>
    <w:rsid w:val="00ED2467"/>
    <w:rsid w:val="00ED3417"/>
    <w:rsid w:val="00ED3FAF"/>
    <w:rsid w:val="00ED484D"/>
    <w:rsid w:val="00ED492D"/>
    <w:rsid w:val="00ED570B"/>
    <w:rsid w:val="00ED5A2E"/>
    <w:rsid w:val="00ED5B73"/>
    <w:rsid w:val="00ED637E"/>
    <w:rsid w:val="00ED6B24"/>
    <w:rsid w:val="00ED6B27"/>
    <w:rsid w:val="00ED7D44"/>
    <w:rsid w:val="00EE0FAA"/>
    <w:rsid w:val="00EE2314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3079"/>
    <w:rsid w:val="00EF3418"/>
    <w:rsid w:val="00EF462E"/>
    <w:rsid w:val="00EF5576"/>
    <w:rsid w:val="00EF5FBF"/>
    <w:rsid w:val="00EF6EA7"/>
    <w:rsid w:val="00EF73AB"/>
    <w:rsid w:val="00EF79B9"/>
    <w:rsid w:val="00F00D01"/>
    <w:rsid w:val="00F00E77"/>
    <w:rsid w:val="00F00F26"/>
    <w:rsid w:val="00F0116B"/>
    <w:rsid w:val="00F012F1"/>
    <w:rsid w:val="00F01407"/>
    <w:rsid w:val="00F02934"/>
    <w:rsid w:val="00F0388B"/>
    <w:rsid w:val="00F03AB3"/>
    <w:rsid w:val="00F054D2"/>
    <w:rsid w:val="00F05DB2"/>
    <w:rsid w:val="00F07A9A"/>
    <w:rsid w:val="00F10345"/>
    <w:rsid w:val="00F103C6"/>
    <w:rsid w:val="00F116A1"/>
    <w:rsid w:val="00F11E84"/>
    <w:rsid w:val="00F1340C"/>
    <w:rsid w:val="00F134D5"/>
    <w:rsid w:val="00F14096"/>
    <w:rsid w:val="00F1452C"/>
    <w:rsid w:val="00F14951"/>
    <w:rsid w:val="00F153E2"/>
    <w:rsid w:val="00F179FA"/>
    <w:rsid w:val="00F209B2"/>
    <w:rsid w:val="00F2124E"/>
    <w:rsid w:val="00F21A60"/>
    <w:rsid w:val="00F21B38"/>
    <w:rsid w:val="00F22001"/>
    <w:rsid w:val="00F2256B"/>
    <w:rsid w:val="00F22C1A"/>
    <w:rsid w:val="00F23490"/>
    <w:rsid w:val="00F23B54"/>
    <w:rsid w:val="00F2445C"/>
    <w:rsid w:val="00F248A2"/>
    <w:rsid w:val="00F249CC"/>
    <w:rsid w:val="00F24CC1"/>
    <w:rsid w:val="00F24E9D"/>
    <w:rsid w:val="00F24EBB"/>
    <w:rsid w:val="00F259F6"/>
    <w:rsid w:val="00F25B00"/>
    <w:rsid w:val="00F275E1"/>
    <w:rsid w:val="00F32C51"/>
    <w:rsid w:val="00F34B55"/>
    <w:rsid w:val="00F35503"/>
    <w:rsid w:val="00F35997"/>
    <w:rsid w:val="00F36DD8"/>
    <w:rsid w:val="00F37056"/>
    <w:rsid w:val="00F37175"/>
    <w:rsid w:val="00F37FFA"/>
    <w:rsid w:val="00F41957"/>
    <w:rsid w:val="00F42535"/>
    <w:rsid w:val="00F42BA6"/>
    <w:rsid w:val="00F439A8"/>
    <w:rsid w:val="00F442AB"/>
    <w:rsid w:val="00F442D1"/>
    <w:rsid w:val="00F45A9D"/>
    <w:rsid w:val="00F46F07"/>
    <w:rsid w:val="00F50379"/>
    <w:rsid w:val="00F509AC"/>
    <w:rsid w:val="00F51443"/>
    <w:rsid w:val="00F514CB"/>
    <w:rsid w:val="00F51853"/>
    <w:rsid w:val="00F521CB"/>
    <w:rsid w:val="00F54BCD"/>
    <w:rsid w:val="00F55357"/>
    <w:rsid w:val="00F56AAB"/>
    <w:rsid w:val="00F5714D"/>
    <w:rsid w:val="00F57FC6"/>
    <w:rsid w:val="00F62233"/>
    <w:rsid w:val="00F65B67"/>
    <w:rsid w:val="00F65FC1"/>
    <w:rsid w:val="00F67639"/>
    <w:rsid w:val="00F71483"/>
    <w:rsid w:val="00F721A4"/>
    <w:rsid w:val="00F7254D"/>
    <w:rsid w:val="00F72BDD"/>
    <w:rsid w:val="00F730B1"/>
    <w:rsid w:val="00F73696"/>
    <w:rsid w:val="00F73B34"/>
    <w:rsid w:val="00F73C82"/>
    <w:rsid w:val="00F741BD"/>
    <w:rsid w:val="00F743FE"/>
    <w:rsid w:val="00F74DB5"/>
    <w:rsid w:val="00F74E83"/>
    <w:rsid w:val="00F75B55"/>
    <w:rsid w:val="00F77E08"/>
    <w:rsid w:val="00F77F66"/>
    <w:rsid w:val="00F803C1"/>
    <w:rsid w:val="00F804A1"/>
    <w:rsid w:val="00F81CF9"/>
    <w:rsid w:val="00F8209D"/>
    <w:rsid w:val="00F82386"/>
    <w:rsid w:val="00F830CC"/>
    <w:rsid w:val="00F83714"/>
    <w:rsid w:val="00F850BF"/>
    <w:rsid w:val="00F8593A"/>
    <w:rsid w:val="00F8608E"/>
    <w:rsid w:val="00F8639A"/>
    <w:rsid w:val="00F866F2"/>
    <w:rsid w:val="00F873B5"/>
    <w:rsid w:val="00F916C2"/>
    <w:rsid w:val="00F920EF"/>
    <w:rsid w:val="00F933C8"/>
    <w:rsid w:val="00F955D2"/>
    <w:rsid w:val="00F969BB"/>
    <w:rsid w:val="00F97749"/>
    <w:rsid w:val="00F97B38"/>
    <w:rsid w:val="00F97D79"/>
    <w:rsid w:val="00FA0454"/>
    <w:rsid w:val="00FA200D"/>
    <w:rsid w:val="00FA2E0B"/>
    <w:rsid w:val="00FA3A3A"/>
    <w:rsid w:val="00FA40C0"/>
    <w:rsid w:val="00FA46BC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2DEC"/>
    <w:rsid w:val="00FB49CB"/>
    <w:rsid w:val="00FB4E15"/>
    <w:rsid w:val="00FB6325"/>
    <w:rsid w:val="00FB66D3"/>
    <w:rsid w:val="00FC1AEF"/>
    <w:rsid w:val="00FC224A"/>
    <w:rsid w:val="00FC2AF3"/>
    <w:rsid w:val="00FC2D98"/>
    <w:rsid w:val="00FC312D"/>
    <w:rsid w:val="00FC414C"/>
    <w:rsid w:val="00FC69AD"/>
    <w:rsid w:val="00FC75B1"/>
    <w:rsid w:val="00FC7D1D"/>
    <w:rsid w:val="00FD04D9"/>
    <w:rsid w:val="00FD162F"/>
    <w:rsid w:val="00FD1DFD"/>
    <w:rsid w:val="00FD4205"/>
    <w:rsid w:val="00FD5125"/>
    <w:rsid w:val="00FD5A0B"/>
    <w:rsid w:val="00FD6162"/>
    <w:rsid w:val="00FD6FC7"/>
    <w:rsid w:val="00FD730B"/>
    <w:rsid w:val="00FE0D82"/>
    <w:rsid w:val="00FE169A"/>
    <w:rsid w:val="00FE1B83"/>
    <w:rsid w:val="00FE1F88"/>
    <w:rsid w:val="00FE24F2"/>
    <w:rsid w:val="00FE2C3E"/>
    <w:rsid w:val="00FE39A4"/>
    <w:rsid w:val="00FE4BF7"/>
    <w:rsid w:val="00FE7245"/>
    <w:rsid w:val="00FE73A1"/>
    <w:rsid w:val="00FF0368"/>
    <w:rsid w:val="00FF0EB2"/>
    <w:rsid w:val="00FF31F2"/>
    <w:rsid w:val="00FF3639"/>
    <w:rsid w:val="00FF37D8"/>
    <w:rsid w:val="00FF3A36"/>
    <w:rsid w:val="00FF3BEE"/>
    <w:rsid w:val="00FF3F4F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5FB24-9860-4720-837D-F339C8C4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Char"/>
    <w:qFormat/>
    <w:rsid w:val="008D6FCF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538135" w:themeColor="accent6" w:themeShade="BF"/>
      <w:sz w:val="30"/>
    </w:rPr>
  </w:style>
  <w:style w:type="paragraph" w:styleId="3">
    <w:name w:val="heading 3"/>
    <w:next w:val="a"/>
    <w:qFormat/>
    <w:rsid w:val="00EE526F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0070C0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Char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5">
    <w:name w:val="footer"/>
    <w:link w:val="Char0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6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7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8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9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a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c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d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e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0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1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2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0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3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4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5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6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7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8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9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a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b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c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d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e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1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1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2">
    <w:name w:val="Plain Text"/>
    <w:basedOn w:val="a"/>
    <w:semiHidden/>
    <w:pPr>
      <w:spacing w:before="0" w:after="0" w:line="240" w:lineRule="auto"/>
      <w:ind w:left="0"/>
    </w:pPr>
  </w:style>
  <w:style w:type="paragraph" w:styleId="15">
    <w:name w:val="toc 1"/>
    <w:next w:val="2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6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3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4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5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6">
    <w:name w:val="命令行"/>
    <w:basedOn w:val="a"/>
    <w:pPr>
      <w:spacing w:before="1" w:after="1"/>
    </w:pPr>
  </w:style>
  <w:style w:type="paragraph" w:customStyle="1" w:styleId="aff7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8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9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7">
    <w:name w:val="正文:1"/>
    <w:basedOn w:val="a"/>
  </w:style>
  <w:style w:type="paragraph" w:customStyle="1" w:styleId="18">
    <w:name w:val="批注框文本1"/>
    <w:basedOn w:val="a"/>
    <w:semiHidden/>
    <w:rPr>
      <w:sz w:val="18"/>
      <w:szCs w:val="18"/>
    </w:rPr>
  </w:style>
  <w:style w:type="paragraph" w:styleId="2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a">
    <w:name w:val="Hyperlink"/>
    <w:uiPriority w:val="99"/>
    <w:rPr>
      <w:color w:val="0000FF"/>
      <w:u w:val="single"/>
    </w:rPr>
  </w:style>
  <w:style w:type="paragraph" w:styleId="31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40">
    <w:name w:val="toc 4"/>
    <w:basedOn w:val="a"/>
    <w:next w:val="a"/>
    <w:autoRedefine/>
    <w:uiPriority w:val="39"/>
    <w:pPr>
      <w:ind w:leftChars="600" w:left="1260"/>
    </w:pPr>
  </w:style>
  <w:style w:type="paragraph" w:styleId="50">
    <w:name w:val="toc 5"/>
    <w:basedOn w:val="a"/>
    <w:next w:val="a"/>
    <w:autoRedefine/>
    <w:uiPriority w:val="39"/>
    <w:pPr>
      <w:ind w:leftChars="800" w:left="1680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styleId="affb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15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c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d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e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">
    <w:name w:val="footnote text"/>
    <w:basedOn w:val="a"/>
    <w:semiHidden/>
    <w:pPr>
      <w:jc w:val="left"/>
    </w:pPr>
    <w:rPr>
      <w:sz w:val="18"/>
      <w:szCs w:val="18"/>
    </w:rPr>
  </w:style>
  <w:style w:type="character" w:styleId="afff0">
    <w:name w:val="footnote reference"/>
    <w:semiHidden/>
    <w:rPr>
      <w:vertAlign w:val="superscript"/>
    </w:rPr>
  </w:style>
  <w:style w:type="paragraph" w:styleId="afff1">
    <w:name w:val="endnote text"/>
    <w:basedOn w:val="a"/>
    <w:semiHidden/>
    <w:pPr>
      <w:jc w:val="left"/>
    </w:pPr>
  </w:style>
  <w:style w:type="character" w:styleId="afff2">
    <w:name w:val="endnote reference"/>
    <w:semiHidden/>
    <w:rPr>
      <w:vertAlign w:val="superscript"/>
    </w:rPr>
  </w:style>
  <w:style w:type="character" w:customStyle="1" w:styleId="Char">
    <w:name w:val="页眉 Char"/>
    <w:link w:val="a4"/>
    <w:uiPriority w:val="99"/>
    <w:rsid w:val="0021543E"/>
    <w:rPr>
      <w:rFonts w:ascii="Arial" w:hAnsi="Arial"/>
      <w:noProof/>
      <w:sz w:val="18"/>
    </w:rPr>
  </w:style>
  <w:style w:type="paragraph" w:styleId="afff3">
    <w:name w:val="Balloon Text"/>
    <w:basedOn w:val="a"/>
    <w:link w:val="Char1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Char1">
    <w:name w:val="批注框文本 Char"/>
    <w:link w:val="afff3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Char0">
    <w:name w:val="页脚 Char"/>
    <w:link w:val="a5"/>
    <w:uiPriority w:val="99"/>
    <w:rsid w:val="0021543E"/>
    <w:rPr>
      <w:rFonts w:ascii="Arial" w:hAnsi="Arial"/>
      <w:noProof/>
      <w:sz w:val="18"/>
    </w:rPr>
  </w:style>
  <w:style w:type="table" w:styleId="afff4">
    <w:name w:val="Table Grid"/>
    <w:basedOn w:val="a2"/>
    <w:uiPriority w:val="59"/>
    <w:rsid w:val="006A7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5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D6FCF"/>
    <w:rPr>
      <w:rFonts w:ascii="Arial" w:eastAsia="微软雅黑" w:hAnsi="Arial"/>
      <w:color w:val="538135" w:themeColor="accent6" w:themeShade="BF"/>
      <w:sz w:val="30"/>
    </w:rPr>
  </w:style>
  <w:style w:type="paragraph" w:styleId="HTML">
    <w:name w:val="HTML Preformatted"/>
    <w:basedOn w:val="a"/>
    <w:link w:val="HTMLChar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0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6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qFormat/>
    <w:rsid w:val="00C908BB"/>
  </w:style>
  <w:style w:type="character" w:styleId="afff7">
    <w:name w:val="Emphasis"/>
    <w:uiPriority w:val="20"/>
    <w:qFormat/>
    <w:rsid w:val="00C908BB"/>
    <w:rPr>
      <w:i/>
      <w:iCs/>
    </w:rPr>
  </w:style>
  <w:style w:type="paragraph" w:styleId="afff8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9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1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2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9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a">
    <w:name w:val="Subtitle"/>
    <w:basedOn w:val="a"/>
    <w:next w:val="a"/>
    <w:link w:val="Char2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2">
    <w:name w:val="副标题 Char"/>
    <w:link w:val="afffa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  <w:style w:type="paragraph" w:styleId="afffb">
    <w:name w:val="No Spacing"/>
    <w:uiPriority w:val="1"/>
    <w:qFormat/>
    <w:rsid w:val="008F5814"/>
    <w:pPr>
      <w:snapToGrid w:val="0"/>
      <w:ind w:leftChars="100" w:left="231" w:rightChars="100" w:right="100"/>
      <w:jc w:val="both"/>
    </w:pPr>
    <w:rPr>
      <w:rFonts w:ascii="Consolas" w:eastAsia="微软雅黑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2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38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08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5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6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1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02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8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45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1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8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68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6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7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7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9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09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87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202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39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204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6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8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3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90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77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220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163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8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7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54@df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5926E-3731-4722-9711-46E4D381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14721</TotalTime>
  <Pages>18</Pages>
  <Words>1459</Words>
  <Characters>8318</Characters>
  <Application>Microsoft Office Word</Application>
  <DocSecurity>0</DocSecurity>
  <Lines>69</Lines>
  <Paragraphs>19</Paragraphs>
  <ScaleCrop>false</ScaleCrop>
  <Company>微软中国</Company>
  <LinksUpToDate>false</LinksUpToDate>
  <CharactersWithSpaces>9758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jcy rss</cp:lastModifiedBy>
  <cp:revision>228</cp:revision>
  <cp:lastPrinted>2016-06-15T01:15:00Z</cp:lastPrinted>
  <dcterms:created xsi:type="dcterms:W3CDTF">2017-05-29T01:51:00Z</dcterms:created>
  <dcterms:modified xsi:type="dcterms:W3CDTF">2017-09-08T15:21:00Z</dcterms:modified>
</cp:coreProperties>
</file>